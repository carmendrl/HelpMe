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FD2" w:rsidRDefault="00C038BF" w:rsidP="009F0866">
      <w:pPr>
        <w:pStyle w:val="Heading1"/>
      </w:pPr>
      <w:r w:rsidRPr="009F0866">
        <w:t>Overview</w:t>
      </w:r>
    </w:p>
    <w:p w:rsidR="00D53FD2" w:rsidRPr="00D840E9" w:rsidRDefault="00D53FD2" w:rsidP="0041537F">
      <w:pPr>
        <w:pStyle w:val="SecondaryInstruction"/>
        <w:ind w:left="0"/>
      </w:pPr>
      <w:r w:rsidRPr="00D840E9">
        <w:t xml:space="preserve">In this </w:t>
      </w:r>
      <w:r w:rsidR="00CC7879">
        <w:t>lab</w:t>
      </w:r>
      <w:r w:rsidRPr="00D840E9">
        <w:t xml:space="preserve">, we will </w:t>
      </w:r>
      <w:r w:rsidR="00CA4D4F">
        <w:t>work</w:t>
      </w:r>
      <w:r w:rsidRPr="00D840E9">
        <w:t xml:space="preserve"> with </w:t>
      </w:r>
      <w:r w:rsidR="00CD1B65">
        <w:t xml:space="preserve">the Brackets editor </w:t>
      </w:r>
      <w:r w:rsidRPr="00D840E9">
        <w:t>to develop a basic home page</w:t>
      </w:r>
      <w:r>
        <w:t xml:space="preserve">.  </w:t>
      </w:r>
      <w:r w:rsidR="00CA4D4F">
        <w:t xml:space="preserve">Each student's page </w:t>
      </w:r>
      <w:r w:rsidRPr="00D840E9">
        <w:t xml:space="preserve">will be linked </w:t>
      </w:r>
      <w:r w:rsidR="00CA4D4F">
        <w:t xml:space="preserve">in </w:t>
      </w:r>
      <w:r w:rsidRPr="00D840E9">
        <w:t xml:space="preserve">a master "index" page that will serve as our class information page. </w:t>
      </w:r>
    </w:p>
    <w:p w:rsidR="00D53FD2" w:rsidRPr="00D840E9" w:rsidRDefault="00D53FD2" w:rsidP="0041537F">
      <w:pPr>
        <w:spacing w:before="100" w:beforeAutospacing="1" w:after="100" w:afterAutospacing="1"/>
      </w:pPr>
      <w:r w:rsidRPr="00D840E9">
        <w:t xml:space="preserve">I have created a page for myself so you can see what the final product will look like. This page is available at </w:t>
      </w:r>
      <w:r w:rsidRPr="00CA4D4F">
        <w:rPr>
          <w:rStyle w:val="URL"/>
        </w:rPr>
        <w:t>http://</w:t>
      </w:r>
      <w:r w:rsidR="00E44199" w:rsidRPr="00CA4D4F">
        <w:rPr>
          <w:rStyle w:val="URL"/>
        </w:rPr>
        <w:t>people</w:t>
      </w:r>
      <w:r w:rsidRPr="00CA4D4F">
        <w:rPr>
          <w:rStyle w:val="URL"/>
        </w:rPr>
        <w:t>.</w:t>
      </w:r>
      <w:r w:rsidR="00CC7879" w:rsidRPr="00CA4D4F">
        <w:rPr>
          <w:rStyle w:val="URL"/>
        </w:rPr>
        <w:t>hopewebdesign.net</w:t>
      </w:r>
      <w:r w:rsidRPr="00CA4D4F">
        <w:rPr>
          <w:rStyle w:val="URL"/>
        </w:rPr>
        <w:t>/</w:t>
      </w:r>
      <w:r w:rsidRPr="00D840E9">
        <w:t xml:space="preserve">. (Click on the link to my name to see the page). </w:t>
      </w:r>
    </w:p>
    <w:p w:rsidR="00D53FD2" w:rsidRPr="00D840E9" w:rsidRDefault="00D53FD2" w:rsidP="0041537F">
      <w:pPr>
        <w:spacing w:before="100" w:beforeAutospacing="1" w:after="100" w:afterAutospacing="1"/>
      </w:pPr>
      <w:r w:rsidRPr="00D840E9">
        <w:t xml:space="preserve">As you can see from this page, we'll be creating a web page that contains the following information about ourselves: </w:t>
      </w:r>
    </w:p>
    <w:p w:rsidR="00D53FD2" w:rsidRPr="00D840E9" w:rsidRDefault="00D53FD2" w:rsidP="0041537F">
      <w:pPr>
        <w:numPr>
          <w:ilvl w:val="0"/>
          <w:numId w:val="4"/>
        </w:numPr>
        <w:spacing w:before="100" w:beforeAutospacing="1" w:after="100" w:afterAutospacing="1"/>
      </w:pPr>
      <w:r w:rsidRPr="00D840E9">
        <w:t>Some basic information, like where we're from, where we went to school, and our intended major</w:t>
      </w:r>
    </w:p>
    <w:p w:rsidR="00D53FD2" w:rsidRPr="00D840E9" w:rsidRDefault="00D53FD2" w:rsidP="0041537F">
      <w:pPr>
        <w:numPr>
          <w:ilvl w:val="0"/>
          <w:numId w:val="4"/>
        </w:numPr>
        <w:spacing w:before="100" w:beforeAutospacing="1" w:after="100" w:afterAutospacing="1"/>
      </w:pPr>
      <w:r w:rsidRPr="00D840E9">
        <w:t>A list of links to some of our favorite activities and music groups</w:t>
      </w:r>
    </w:p>
    <w:p w:rsidR="00D53FD2" w:rsidRPr="00D840E9" w:rsidRDefault="00D53FD2" w:rsidP="0041537F">
      <w:pPr>
        <w:numPr>
          <w:ilvl w:val="0"/>
          <w:numId w:val="4"/>
        </w:numPr>
        <w:spacing w:before="100" w:beforeAutospacing="1" w:after="100" w:afterAutospacing="1"/>
      </w:pPr>
      <w:r w:rsidRPr="00D840E9">
        <w:t>Some pictures of places we've been &amp; places we'd like to visit</w:t>
      </w:r>
    </w:p>
    <w:p w:rsidR="00D53FD2" w:rsidRPr="00C038BF" w:rsidRDefault="00D53FD2" w:rsidP="00C038BF">
      <w:pPr>
        <w:rPr>
          <w:b/>
        </w:rPr>
      </w:pPr>
      <w:r w:rsidRPr="00C038BF">
        <w:rPr>
          <w:b/>
        </w:rPr>
        <w:t xml:space="preserve">In all cases, if you'd rather not provide the actual information requested on the page, feel free to make something up. </w:t>
      </w:r>
    </w:p>
    <w:p w:rsidR="00DA3F08" w:rsidRPr="009F0866" w:rsidRDefault="00C038BF" w:rsidP="009F0866">
      <w:pPr>
        <w:pStyle w:val="Heading1"/>
      </w:pPr>
      <w:r w:rsidRPr="009F0866">
        <w:t>Getting Started</w:t>
      </w:r>
    </w:p>
    <w:p w:rsidR="00890795" w:rsidRDefault="009969F9" w:rsidP="000F5E24">
      <w:pPr>
        <w:pStyle w:val="InstructionwithCheckbox"/>
      </w:pPr>
      <w:r>
        <w:t xml:space="preserve">Double-click on the </w:t>
      </w:r>
      <w:r w:rsidR="00EA590D" w:rsidRPr="00EA590D">
        <w:rPr>
          <w:b/>
        </w:rPr>
        <w:t>This PC</w:t>
      </w:r>
      <w:r w:rsidR="00EA590D">
        <w:t xml:space="preserve"> </w:t>
      </w:r>
      <w:r>
        <w:t>icon on your computer’s desktop.</w:t>
      </w:r>
    </w:p>
    <w:p w:rsidR="000A5834" w:rsidRDefault="00EA590D" w:rsidP="000F5E24">
      <w:pPr>
        <w:pStyle w:val="InstructionwithCheckbox"/>
      </w:pPr>
      <w:r>
        <w:t xml:space="preserve">In the left portion of the window that comes up, </w:t>
      </w:r>
      <w:r w:rsidR="000A5834">
        <w:t xml:space="preserve">right-click on the </w:t>
      </w:r>
      <w:r w:rsidR="000A5834" w:rsidRPr="000A5834">
        <w:rPr>
          <w:rStyle w:val="FilePath"/>
        </w:rPr>
        <w:t>Documents</w:t>
      </w:r>
      <w:r w:rsidR="000A5834">
        <w:t xml:space="preserve"> folder.</w:t>
      </w:r>
    </w:p>
    <w:p w:rsidR="009969F9" w:rsidRDefault="009969F9" w:rsidP="000F5E24">
      <w:pPr>
        <w:pStyle w:val="InstructionwithCheckbox"/>
      </w:pPr>
      <w:r>
        <w:t xml:space="preserve">Choose </w:t>
      </w:r>
      <w:r w:rsidRPr="000F5E24">
        <w:rPr>
          <w:rStyle w:val="MenuCommand"/>
        </w:rPr>
        <w:t>New</w:t>
      </w:r>
      <w:r w:rsidR="000F5E24" w:rsidRPr="000F5E24">
        <w:rPr>
          <w:rStyle w:val="MenuCommand"/>
        </w:rPr>
        <w:t xml:space="preserve"> – F</w:t>
      </w:r>
      <w:r w:rsidRPr="000F5E24">
        <w:rPr>
          <w:rStyle w:val="MenuCommand"/>
        </w:rPr>
        <w:t>older</w:t>
      </w:r>
      <w:r>
        <w:t xml:space="preserve"> from the pop-up menu.</w:t>
      </w:r>
    </w:p>
    <w:p w:rsidR="0058057A" w:rsidRDefault="009969F9" w:rsidP="000F5E24">
      <w:pPr>
        <w:pStyle w:val="InstructionwithCheckbox"/>
      </w:pPr>
      <w:r>
        <w:t xml:space="preserve">Change the default </w:t>
      </w:r>
      <w:r w:rsidRPr="0058057A">
        <w:t>name</w:t>
      </w:r>
      <w:r>
        <w:t xml:space="preserve"> from </w:t>
      </w:r>
      <w:r w:rsidRPr="000F5E24">
        <w:rPr>
          <w:rStyle w:val="FilePath"/>
        </w:rPr>
        <w:t>New Folder</w:t>
      </w:r>
      <w:r w:rsidRPr="009969F9">
        <w:t xml:space="preserve"> </w:t>
      </w:r>
      <w:r>
        <w:t xml:space="preserve">to </w:t>
      </w:r>
      <w:r w:rsidRPr="00CA4D4F">
        <w:rPr>
          <w:rStyle w:val="FilePath"/>
        </w:rPr>
        <w:t>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rsidRPr="009969F9">
        <w:t xml:space="preserve"> </w:t>
      </w:r>
      <w:r>
        <w:t xml:space="preserve">and press </w:t>
      </w:r>
      <w:r w:rsidR="00CA4D4F" w:rsidRPr="00CA4D4F">
        <w:rPr>
          <w:b/>
        </w:rPr>
        <w:t>E</w:t>
      </w:r>
      <w:r w:rsidRPr="00CA4D4F">
        <w:rPr>
          <w:b/>
        </w:rPr>
        <w:t>nter</w:t>
      </w:r>
      <w:r>
        <w:t xml:space="preserve"> (all lower case, no spaces).</w:t>
      </w:r>
    </w:p>
    <w:p w:rsidR="009969F9" w:rsidRDefault="009969F9" w:rsidP="007E59B1">
      <w:r>
        <w:t xml:space="preserve">We’ll </w:t>
      </w:r>
      <w:r w:rsidR="000A5834">
        <w:t xml:space="preserve">usually </w:t>
      </w:r>
      <w:r>
        <w:t>create a new folder for each lab or other assignment we work on:</w:t>
      </w:r>
    </w:p>
    <w:p w:rsidR="0058057A" w:rsidRDefault="008B2779" w:rsidP="000F5E24">
      <w:pPr>
        <w:pStyle w:val="InstructionwithCheckbox"/>
      </w:pPr>
      <w:r w:rsidRPr="008B2779">
        <w:rPr>
          <w:b/>
        </w:rPr>
        <w:t>Left-click</w:t>
      </w:r>
      <w:r>
        <w:t xml:space="preserve"> on </w:t>
      </w:r>
      <w:r w:rsidR="0058057A">
        <w:t xml:space="preserve">the </w:t>
      </w:r>
      <w:r w:rsidR="0058057A" w:rsidRPr="000F5E24">
        <w:rPr>
          <w:rStyle w:val="FilePath"/>
        </w:rPr>
        <w:t>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rsidR="0058057A" w:rsidRPr="0058057A">
        <w:rPr>
          <w:i/>
        </w:rPr>
        <w:t xml:space="preserve"> </w:t>
      </w:r>
      <w:r w:rsidR="0058057A">
        <w:t>folder you just created</w:t>
      </w:r>
      <w:r>
        <w:t xml:space="preserve"> (in the left part of the Windows Explorer window)</w:t>
      </w:r>
    </w:p>
    <w:p w:rsidR="0058057A" w:rsidRDefault="0058057A" w:rsidP="000F5E24">
      <w:pPr>
        <w:pStyle w:val="InstructionwithCheckbox"/>
      </w:pPr>
      <w:r>
        <w:t xml:space="preserve">In the </w:t>
      </w:r>
      <w:r w:rsidRPr="008B2779">
        <w:rPr>
          <w:b/>
        </w:rPr>
        <w:t>right</w:t>
      </w:r>
      <w:r>
        <w:t xml:space="preserve"> </w:t>
      </w:r>
      <w:r w:rsidR="00EA590D">
        <w:t>portion</w:t>
      </w:r>
      <w:r>
        <w:t xml:space="preserve"> of the Windows Explorer window, </w:t>
      </w:r>
      <w:r w:rsidRPr="008B2779">
        <w:rPr>
          <w:b/>
        </w:rPr>
        <w:t>right-click</w:t>
      </w:r>
      <w:r>
        <w:t xml:space="preserve"> and choose </w:t>
      </w:r>
      <w:r w:rsidR="000F5E24" w:rsidRPr="000F5E24">
        <w:rPr>
          <w:rStyle w:val="MenuCommand"/>
        </w:rPr>
        <w:t>New—F</w:t>
      </w:r>
      <w:r w:rsidRPr="000F5E24">
        <w:rPr>
          <w:rStyle w:val="MenuCommand"/>
        </w:rPr>
        <w:t>older</w:t>
      </w:r>
      <w:r>
        <w:t>.</w:t>
      </w:r>
    </w:p>
    <w:p w:rsidR="0058057A" w:rsidRDefault="0058057A" w:rsidP="000F5E24">
      <w:pPr>
        <w:pStyle w:val="InstructionwithCheckbox"/>
      </w:pPr>
      <w:r>
        <w:t xml:space="preserve">Type </w:t>
      </w:r>
      <w:r w:rsidRPr="00CA4D4F">
        <w:rPr>
          <w:rStyle w:val="FilePath"/>
        </w:rPr>
        <w:t>Lab1</w:t>
      </w:r>
      <w:r>
        <w:rPr>
          <w:b/>
        </w:rPr>
        <w:t xml:space="preserve"> </w:t>
      </w:r>
      <w:r>
        <w:t xml:space="preserve">and press </w:t>
      </w:r>
      <w:r w:rsidRPr="0058057A">
        <w:rPr>
          <w:b/>
        </w:rPr>
        <w:t>Enter</w:t>
      </w:r>
      <w:r>
        <w:t xml:space="preserve"> to change the name of the folder.</w:t>
      </w:r>
    </w:p>
    <w:p w:rsidR="004A2D82" w:rsidRDefault="004A2D82" w:rsidP="00B961FE">
      <w:pPr>
        <w:pStyle w:val="Heading2"/>
      </w:pPr>
      <w:r>
        <w:t>Copying the starting files for the lab</w:t>
      </w:r>
    </w:p>
    <w:p w:rsidR="00B961FE" w:rsidRDefault="000A5834" w:rsidP="000F5E24">
      <w:pPr>
        <w:pStyle w:val="InstructionwithCheckbox"/>
      </w:pPr>
      <w:r>
        <w:t xml:space="preserve">TODO </w:t>
      </w:r>
      <w:r w:rsidR="00B961FE">
        <w:t xml:space="preserve">In Windows Explorer, </w:t>
      </w:r>
      <w:r w:rsidR="00B961FE" w:rsidRPr="00DF4BE6">
        <w:rPr>
          <w:b/>
        </w:rPr>
        <w:t>left-click</w:t>
      </w:r>
      <w:r w:rsidR="00B961FE">
        <w:t xml:space="preserve"> on </w:t>
      </w:r>
      <w:r w:rsidR="008B2779">
        <w:t xml:space="preserve">the </w:t>
      </w:r>
      <w:r w:rsidR="008B2779" w:rsidRPr="008B2779">
        <w:rPr>
          <w:rStyle w:val="FilePath"/>
        </w:rPr>
        <w:t>course</w:t>
      </w:r>
      <w:r w:rsidR="008B2779">
        <w:t xml:space="preserve"> (</w:t>
      </w:r>
      <w:r w:rsidRPr="008B2779">
        <w:rPr>
          <w:rStyle w:val="FilePath"/>
        </w:rPr>
        <w:t>W</w:t>
      </w:r>
      <w:r w:rsidR="008B2779" w:rsidRPr="008B2779">
        <w:rPr>
          <w:rStyle w:val="FilePath"/>
        </w:rPr>
        <w:t>:</w:t>
      </w:r>
      <w:r w:rsidR="008B2779">
        <w:t xml:space="preserve">) </w:t>
      </w:r>
      <w:r w:rsidR="00B961FE">
        <w:t>from the list of drives under the heading</w:t>
      </w:r>
      <w:r w:rsidR="000F5E24">
        <w:t xml:space="preserve"> </w:t>
      </w:r>
      <w:r w:rsidR="00AD31BB">
        <w:rPr>
          <w:i/>
        </w:rPr>
        <w:t xml:space="preserve">This PC </w:t>
      </w:r>
      <w:r w:rsidR="00B961FE">
        <w:rPr>
          <w:i/>
        </w:rPr>
        <w:t xml:space="preserve"> </w:t>
      </w:r>
      <w:r w:rsidR="00B961FE">
        <w:t>on the left side of the window.</w:t>
      </w:r>
    </w:p>
    <w:p w:rsidR="00B961FE" w:rsidRDefault="000A5834" w:rsidP="000A5834">
      <w:pPr>
        <w:pStyle w:val="InstructionwithCheckbox"/>
      </w:pPr>
      <w:r>
        <w:t xml:space="preserve">Double-click on the each of the folders named </w:t>
      </w:r>
      <w:r w:rsidRPr="000A5834">
        <w:rPr>
          <w:rStyle w:val="FilePath"/>
        </w:rPr>
        <w:t>CS</w:t>
      </w:r>
      <w:r>
        <w:t xml:space="preserve">, </w:t>
      </w:r>
      <w:r w:rsidR="00B961FE" w:rsidRPr="005F0D6E">
        <w:rPr>
          <w:rStyle w:val="FilePath"/>
        </w:rPr>
        <w:t>150</w:t>
      </w:r>
      <w:r>
        <w:t xml:space="preserve">, and </w:t>
      </w:r>
      <w:r w:rsidR="00B961FE" w:rsidRPr="000F5E24">
        <w:rPr>
          <w:rStyle w:val="FilePath"/>
        </w:rPr>
        <w:t>Lab1</w:t>
      </w:r>
      <w:r w:rsidR="00B961FE">
        <w:t>.</w:t>
      </w:r>
    </w:p>
    <w:p w:rsidR="00B961FE" w:rsidRDefault="00B961FE" w:rsidP="000F5E24">
      <w:pPr>
        <w:pStyle w:val="InstructionwithCheckbox"/>
      </w:pPr>
      <w:r>
        <w:lastRenderedPageBreak/>
        <w:t xml:space="preserve">Press </w:t>
      </w:r>
      <w:r w:rsidRPr="00EE51CF">
        <w:rPr>
          <w:rStyle w:val="KeyboardSequence"/>
        </w:rPr>
        <w:t>CTRL – A</w:t>
      </w:r>
      <w:r>
        <w:t xml:space="preserve"> to select all of the files and folders in the</w:t>
      </w:r>
      <w:r w:rsidRPr="000F5E24">
        <w:rPr>
          <w:rStyle w:val="FilePath"/>
        </w:rPr>
        <w:t xml:space="preserve"> Lab1 </w:t>
      </w:r>
      <w:r>
        <w:t>folder.</w:t>
      </w:r>
    </w:p>
    <w:p w:rsidR="00B961FE" w:rsidRDefault="00B961FE" w:rsidP="000F5E24">
      <w:pPr>
        <w:pStyle w:val="InstructionwithCheckbox"/>
      </w:pPr>
      <w:r>
        <w:t xml:space="preserve">Press </w:t>
      </w:r>
      <w:r w:rsidRPr="00EE51CF">
        <w:rPr>
          <w:rStyle w:val="KeyboardSequence"/>
        </w:rPr>
        <w:t>CTRL – C</w:t>
      </w:r>
      <w:r>
        <w:t xml:space="preserve"> to copy the files in the </w:t>
      </w:r>
      <w:r w:rsidRPr="000F5E24">
        <w:rPr>
          <w:rStyle w:val="FilePath"/>
        </w:rPr>
        <w:t>Lab1</w:t>
      </w:r>
      <w:r>
        <w:t xml:space="preserve"> folder to your computer’s clipboard.</w:t>
      </w:r>
    </w:p>
    <w:p w:rsidR="00CD1B65" w:rsidRDefault="00CD1B65" w:rsidP="000F5E24">
      <w:pPr>
        <w:pStyle w:val="InstructionwithCheckbox"/>
      </w:pPr>
      <w:r>
        <w:t xml:space="preserve">Left-click </w:t>
      </w:r>
      <w:r w:rsidR="000A5834">
        <w:t xml:space="preserve">on </w:t>
      </w:r>
      <w:r w:rsidR="000A5834" w:rsidRPr="000A5834">
        <w:rPr>
          <w:rStyle w:val="FilePath"/>
        </w:rPr>
        <w:t>Documents</w:t>
      </w:r>
      <w:r w:rsidR="000A5834">
        <w:t xml:space="preserve"> on the</w:t>
      </w:r>
      <w:r>
        <w:t xml:space="preserve"> left side of the Windows Explorer window.</w:t>
      </w:r>
    </w:p>
    <w:p w:rsidR="00CD1B65" w:rsidRDefault="00D90949" w:rsidP="000F5E24">
      <w:pPr>
        <w:pStyle w:val="InstructionwithCheckbox"/>
      </w:pPr>
      <w:r>
        <w:t xml:space="preserve">Double-click on the </w:t>
      </w:r>
      <w:r w:rsidRPr="000F5E24">
        <w:rPr>
          <w:rStyle w:val="FilePath"/>
        </w:rPr>
        <w:t>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rPr>
          <w:i/>
        </w:rPr>
        <w:t xml:space="preserve"> </w:t>
      </w:r>
      <w:r>
        <w:t>folder you created previously.</w:t>
      </w:r>
    </w:p>
    <w:p w:rsidR="00D90949" w:rsidRDefault="00D90949" w:rsidP="000F5E24">
      <w:pPr>
        <w:pStyle w:val="InstructionwithCheckbox"/>
      </w:pPr>
      <w:r>
        <w:t xml:space="preserve">Double-click on the </w:t>
      </w:r>
      <w:r w:rsidRPr="000F5E24">
        <w:rPr>
          <w:rStyle w:val="FilePath"/>
        </w:rPr>
        <w:t>Lab1</w:t>
      </w:r>
      <w:r>
        <w:rPr>
          <w:i/>
        </w:rPr>
        <w:t xml:space="preserve"> </w:t>
      </w:r>
      <w:r>
        <w:t>folder.</w:t>
      </w:r>
    </w:p>
    <w:p w:rsidR="00D90949" w:rsidRDefault="00D90949" w:rsidP="000F5E24">
      <w:pPr>
        <w:pStyle w:val="InstructionwithCheckbox"/>
      </w:pPr>
      <w:r>
        <w:t xml:space="preserve">Press </w:t>
      </w:r>
      <w:r w:rsidRPr="00EE51CF">
        <w:rPr>
          <w:rStyle w:val="KeyboardSequence"/>
        </w:rPr>
        <w:t>CTRL – V</w:t>
      </w:r>
      <w:r>
        <w:rPr>
          <w:b/>
        </w:rPr>
        <w:t xml:space="preserve"> </w:t>
      </w:r>
      <w:r>
        <w:t xml:space="preserve">to copy the starting files into </w:t>
      </w:r>
      <w:r w:rsidR="000A5834">
        <w:t>the</w:t>
      </w:r>
      <w:r>
        <w:t xml:space="preserve"> </w:t>
      </w:r>
      <w:r w:rsidRPr="000F5E24">
        <w:rPr>
          <w:rStyle w:val="FilePath"/>
        </w:rPr>
        <w:t>Lab1</w:t>
      </w:r>
      <w:r>
        <w:t xml:space="preserve"> folder.</w:t>
      </w:r>
    </w:p>
    <w:p w:rsidR="0058057A" w:rsidRDefault="00211785" w:rsidP="00211785">
      <w:pPr>
        <w:pStyle w:val="Heading1"/>
      </w:pPr>
      <w:r>
        <w:t>Using Brackets to edit HTML</w:t>
      </w:r>
    </w:p>
    <w:p w:rsidR="0058057A" w:rsidRDefault="0058057A" w:rsidP="0058057A">
      <w:r>
        <w:t>Brackets is a program we will use to edit our HTML and CSS files for this course.  It is one of several options available for this type of work; one advantage of Brackets is that it is free and can run on both Mac and Windows computers.</w:t>
      </w:r>
    </w:p>
    <w:p w:rsidR="0058057A" w:rsidRDefault="0058057A" w:rsidP="000F5E24">
      <w:pPr>
        <w:pStyle w:val="InstructionwithCheckbox"/>
      </w:pPr>
      <w:r>
        <w:t>Click on the Start button in the lower left corner of the screen.</w:t>
      </w:r>
    </w:p>
    <w:p w:rsidR="0058057A" w:rsidRDefault="0058057A" w:rsidP="000F5E24">
      <w:pPr>
        <w:pStyle w:val="InstructionwithCheckbox"/>
      </w:pPr>
      <w:r>
        <w:t xml:space="preserve">Type </w:t>
      </w:r>
      <w:r w:rsidRPr="0058057A">
        <w:rPr>
          <w:b/>
        </w:rPr>
        <w:t>Brackets</w:t>
      </w:r>
      <w:r>
        <w:t xml:space="preserve"> into the search box.</w:t>
      </w:r>
    </w:p>
    <w:p w:rsidR="0058057A" w:rsidRDefault="0058057A" w:rsidP="000F5E24">
      <w:pPr>
        <w:pStyle w:val="InstructionwithCheckbox"/>
      </w:pPr>
      <w:r>
        <w:t xml:space="preserve">Choose the option </w:t>
      </w:r>
      <w:r>
        <w:rPr>
          <w:b/>
        </w:rPr>
        <w:t>Brackets</w:t>
      </w:r>
      <w:r>
        <w:t>.</w:t>
      </w:r>
    </w:p>
    <w:p w:rsidR="00211785" w:rsidRDefault="001E4403" w:rsidP="000F5E24">
      <w:pPr>
        <w:pStyle w:val="InstructionwithCheckbox"/>
      </w:pPr>
      <w:r>
        <w:t xml:space="preserve">Once Brackets opens, choose </w:t>
      </w:r>
      <w:r w:rsidRPr="000F5E24">
        <w:rPr>
          <w:rStyle w:val="MenuCommand"/>
        </w:rPr>
        <w:t xml:space="preserve">File </w:t>
      </w:r>
      <w:r w:rsidR="000F5E24" w:rsidRPr="000F5E24">
        <w:rPr>
          <w:rStyle w:val="MenuCommand"/>
        </w:rPr>
        <w:t>– O</w:t>
      </w:r>
      <w:r w:rsidRPr="000F5E24">
        <w:rPr>
          <w:rStyle w:val="MenuCommand"/>
        </w:rPr>
        <w:t>pen Folder</w:t>
      </w:r>
      <w:r>
        <w:t xml:space="preserve"> from the Brackets menu.</w:t>
      </w:r>
    </w:p>
    <w:p w:rsidR="001E4403" w:rsidRDefault="001E4403" w:rsidP="000F5E24">
      <w:pPr>
        <w:pStyle w:val="InstructionwithCheckbox"/>
      </w:pPr>
      <w:r>
        <w:t xml:space="preserve">Navigate to </w:t>
      </w:r>
      <w:r w:rsidR="000A5834">
        <w:rPr>
          <w:rStyle w:val="FilePath"/>
        </w:rPr>
        <w:t>Documents</w:t>
      </w:r>
      <w:r w:rsidRPr="000F5E24">
        <w:rPr>
          <w:rStyle w:val="FilePath"/>
        </w:rPr>
        <w:t>\csci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rsidRPr="000F5E24">
        <w:rPr>
          <w:rStyle w:val="FilePath"/>
        </w:rPr>
        <w:t>\Lab1</w:t>
      </w:r>
      <w:r>
        <w:t>.</w:t>
      </w:r>
    </w:p>
    <w:p w:rsidR="001E4403" w:rsidRDefault="001E4403" w:rsidP="000F5E24">
      <w:pPr>
        <w:pStyle w:val="InstructionwithCheckbox"/>
      </w:pPr>
      <w:r>
        <w:t xml:space="preserve">Click the </w:t>
      </w:r>
      <w:r w:rsidRPr="001E4403">
        <w:rPr>
          <w:i/>
        </w:rPr>
        <w:t>Select Folder</w:t>
      </w:r>
      <w:r>
        <w:t xml:space="preserve"> button.</w:t>
      </w:r>
    </w:p>
    <w:p w:rsidR="001E4403" w:rsidRDefault="001E4403" w:rsidP="0024218D">
      <w:r>
        <w:t xml:space="preserve">Choosing a folder causes a list of the existing files and folders to be shown in the </w:t>
      </w:r>
      <w:r>
        <w:rPr>
          <w:i/>
        </w:rPr>
        <w:t xml:space="preserve">sidebar </w:t>
      </w:r>
      <w:r>
        <w:t xml:space="preserve">in the left portion of the Brackets window. </w:t>
      </w:r>
      <w:r>
        <w:rPr>
          <w:rStyle w:val="FootnoteReference"/>
        </w:rPr>
        <w:footnoteReference w:id="1"/>
      </w:r>
    </w:p>
    <w:p w:rsidR="00E15E68" w:rsidRDefault="00E15E68" w:rsidP="0024218D">
      <w:r>
        <w:t xml:space="preserve">You should see several folders, one for each student in the </w:t>
      </w:r>
      <w:r w:rsidR="000A5834">
        <w:t>beta-test</w:t>
      </w:r>
      <w:r>
        <w:t xml:space="preserve">, and a file named </w:t>
      </w:r>
      <w:r w:rsidRPr="00E32EAC">
        <w:rPr>
          <w:rStyle w:val="FilePath"/>
        </w:rPr>
        <w:t>index.html</w:t>
      </w:r>
      <w:r w:rsidRPr="00E32EAC">
        <w:t>.</w:t>
      </w:r>
      <w:r>
        <w:rPr>
          <w:i/>
        </w:rPr>
        <w:t xml:space="preserve">  </w:t>
      </w:r>
      <w:r>
        <w:t xml:space="preserve">This file is a special file that a web browser will display if no file is specified when you enter </w:t>
      </w:r>
      <w:r w:rsidR="00E2708E">
        <w:t>an address into the address box.  F</w:t>
      </w:r>
      <w:r>
        <w:t xml:space="preserve">or example, entering the URL </w:t>
      </w:r>
      <w:r w:rsidRPr="0024218D">
        <w:rPr>
          <w:rStyle w:val="URL"/>
        </w:rPr>
        <w:t>www.hope.edu</w:t>
      </w:r>
      <w:r>
        <w:t xml:space="preserve"> into the address box will cause the contents of the </w:t>
      </w:r>
      <w:r w:rsidRPr="00E32EAC">
        <w:rPr>
          <w:rStyle w:val="FilePath"/>
        </w:rPr>
        <w:t>index.html</w:t>
      </w:r>
      <w:r>
        <w:t xml:space="preserve"> file associated with the </w:t>
      </w:r>
      <w:r w:rsidRPr="0024218D">
        <w:rPr>
          <w:rStyle w:val="URL"/>
        </w:rPr>
        <w:t>www.hope.edu</w:t>
      </w:r>
      <w:r w:rsidR="00E2708E">
        <w:t xml:space="preserve"> site to be displayed</w:t>
      </w:r>
      <w:r>
        <w:t>.</w:t>
      </w:r>
    </w:p>
    <w:p w:rsidR="00964B73" w:rsidRDefault="00964B73" w:rsidP="0024218D">
      <w:r>
        <w:t>Let’s take a look at the file associated with Prof. McFall to get a feeling for HTML.</w:t>
      </w:r>
    </w:p>
    <w:p w:rsidR="00964B73" w:rsidRDefault="00964B73" w:rsidP="000F5E24">
      <w:pPr>
        <w:pStyle w:val="InstructionwithCheckbox"/>
      </w:pPr>
      <w:r>
        <w:t xml:space="preserve">Find the folder named </w:t>
      </w:r>
      <w:proofErr w:type="spellStart"/>
      <w:r w:rsidRPr="005F0D6E">
        <w:rPr>
          <w:rStyle w:val="FilePath"/>
        </w:rPr>
        <w:t>mcfall</w:t>
      </w:r>
      <w:proofErr w:type="spellEnd"/>
      <w:r>
        <w:rPr>
          <w:i/>
        </w:rPr>
        <w:t xml:space="preserve"> </w:t>
      </w:r>
      <w:r>
        <w:t xml:space="preserve">in the </w:t>
      </w:r>
      <w:r w:rsidR="00E2708E">
        <w:t xml:space="preserve">left </w:t>
      </w:r>
      <w:r>
        <w:t>sidebar.</w:t>
      </w:r>
    </w:p>
    <w:p w:rsidR="00964B73" w:rsidRDefault="00964B73" w:rsidP="000F5E24">
      <w:pPr>
        <w:pStyle w:val="InstructionwithCheckbox"/>
      </w:pPr>
      <w:r>
        <w:t xml:space="preserve">Click the triangle next to </w:t>
      </w:r>
      <w:proofErr w:type="spellStart"/>
      <w:r w:rsidRPr="005F0D6E">
        <w:rPr>
          <w:rStyle w:val="FilePath"/>
        </w:rPr>
        <w:t>mcfall</w:t>
      </w:r>
      <w:proofErr w:type="spellEnd"/>
      <w:r>
        <w:rPr>
          <w:i/>
        </w:rPr>
        <w:t xml:space="preserve"> </w:t>
      </w:r>
      <w:r>
        <w:t xml:space="preserve">to expand the </w:t>
      </w:r>
      <w:r w:rsidR="003C77F0">
        <w:t>folder’s contents</w:t>
      </w:r>
      <w:r>
        <w:t>.</w:t>
      </w:r>
    </w:p>
    <w:p w:rsidR="00964B73" w:rsidRDefault="00964B73" w:rsidP="000F5E24">
      <w:pPr>
        <w:pStyle w:val="InstructionwithCheckbox"/>
      </w:pPr>
      <w:r>
        <w:t xml:space="preserve">Double-click on the file </w:t>
      </w:r>
      <w:r w:rsidRPr="005F0D6E">
        <w:rPr>
          <w:rStyle w:val="FilePath"/>
        </w:rPr>
        <w:t>mcfall.html</w:t>
      </w:r>
      <w:r>
        <w:rPr>
          <w:i/>
        </w:rPr>
        <w:t xml:space="preserve"> </w:t>
      </w:r>
      <w:r>
        <w:t>to open the file in the Brackets editor.</w:t>
      </w:r>
      <w:r>
        <w:rPr>
          <w:rStyle w:val="FootnoteReference"/>
        </w:rPr>
        <w:footnoteReference w:id="2"/>
      </w:r>
    </w:p>
    <w:p w:rsidR="003C77F0" w:rsidRDefault="00964B73" w:rsidP="000F5E24">
      <w:pPr>
        <w:pStyle w:val="InstructionwithCheckbox"/>
      </w:pPr>
      <w:r>
        <w:lastRenderedPageBreak/>
        <w:t xml:space="preserve">At the top of the file, you’ll see the text </w:t>
      </w:r>
      <w:r w:rsidRPr="00964B73">
        <w:rPr>
          <w:rStyle w:val="HTMLElement"/>
        </w:rPr>
        <w:t>&lt;head&gt;</w:t>
      </w:r>
      <w:r>
        <w:t xml:space="preserve">.  We’ll get into the contents of this element later in the lab; for now, we’ll </w:t>
      </w:r>
      <w:r w:rsidRPr="00964B73">
        <w:rPr>
          <w:b/>
        </w:rPr>
        <w:t>collapse</w:t>
      </w:r>
      <w:r>
        <w:rPr>
          <w:i/>
        </w:rPr>
        <w:t xml:space="preserve"> </w:t>
      </w:r>
      <w:r>
        <w:t>it to get it out of o</w:t>
      </w:r>
      <w:r w:rsidR="00EE51CF">
        <w:t>ur way, by clicking on the down</w:t>
      </w:r>
      <w:r w:rsidR="0083790D">
        <w:t>ward pointing triangle next to the line number for the line containing this element.</w:t>
      </w:r>
      <w:r w:rsidR="00074FC6">
        <w:br/>
      </w:r>
      <w:r w:rsidR="00074FC6">
        <w:rPr>
          <w:noProof/>
        </w:rPr>
        <w:drawing>
          <wp:inline distT="0" distB="0" distL="0" distR="0" wp14:anchorId="6969B8E2" wp14:editId="0845E783">
            <wp:extent cx="1904762" cy="1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4762" cy="161905"/>
                    </a:xfrm>
                    <a:prstGeom prst="rect">
                      <a:avLst/>
                    </a:prstGeom>
                  </pic:spPr>
                </pic:pic>
              </a:graphicData>
            </a:graphic>
          </wp:inline>
        </w:drawing>
      </w:r>
    </w:p>
    <w:p w:rsidR="00964B73" w:rsidRDefault="003C77F0" w:rsidP="000F5E24">
      <w:pPr>
        <w:pStyle w:val="InstructionwithCheckbox"/>
      </w:pPr>
      <w:r>
        <w:t>C</w:t>
      </w:r>
      <w:r w:rsidR="00EE51CF">
        <w:t xml:space="preserve">lick the lightning bolt icon </w:t>
      </w:r>
      <w:r w:rsidR="00EE51CF">
        <w:rPr>
          <w:noProof/>
        </w:rPr>
        <w:drawing>
          <wp:inline distT="0" distB="0" distL="0" distR="0" wp14:anchorId="3BEB35FB" wp14:editId="4982A60A">
            <wp:extent cx="228620" cy="2209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20" cy="220999"/>
                    </a:xfrm>
                    <a:prstGeom prst="rect">
                      <a:avLst/>
                    </a:prstGeom>
                  </pic:spPr>
                </pic:pic>
              </a:graphicData>
            </a:graphic>
          </wp:inline>
        </w:drawing>
      </w:r>
      <w:r w:rsidR="00EE51CF">
        <w:t xml:space="preserve"> on the right hand edge of the Brackets window.  This button starts Brackets’ </w:t>
      </w:r>
      <w:r w:rsidR="00EE51CF" w:rsidRPr="00EE51CF">
        <w:rPr>
          <w:i/>
        </w:rPr>
        <w:t>Live Preview</w:t>
      </w:r>
      <w:r w:rsidR="00EE51CF">
        <w:t xml:space="preserve"> feature.  </w:t>
      </w:r>
      <w:r w:rsidR="00EE51CF">
        <w:br/>
      </w:r>
      <w:r w:rsidR="00EE51CF">
        <w:br/>
        <w:t xml:space="preserve">A browser window will open; position the browser window on the right half of your display by clicking on it, and then pressing the key combination </w:t>
      </w:r>
      <w:r w:rsidR="00EE51CF" w:rsidRPr="00074FC6">
        <w:rPr>
          <w:rStyle w:val="KeyboardSequence"/>
        </w:rPr>
        <w:t>Windows – Right Arrow</w:t>
      </w:r>
      <w:r w:rsidR="00EE51CF">
        <w:t xml:space="preserve"> (the Windows key looks like </w:t>
      </w:r>
      <w:r w:rsidR="00EE51CF">
        <w:rPr>
          <w:noProof/>
        </w:rPr>
        <w:drawing>
          <wp:inline distT="0" distB="0" distL="0" distR="0" wp14:anchorId="3428AEE4" wp14:editId="17CA31D4">
            <wp:extent cx="219456" cy="227777"/>
            <wp:effectExtent l="0" t="0" r="0" b="1270"/>
            <wp:docPr id="5" name="Picture 5" descr="http://en.bcdn.biz/Files/2014/9/3/271e4cc5-8ae0-4f6a-8692-e35d8d1ef0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bcdn.biz/Files/2014/9/3/271e4cc5-8ae0-4f6a-8692-e35d8d1ef07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 cy="227777"/>
                    </a:xfrm>
                    <a:prstGeom prst="rect">
                      <a:avLst/>
                    </a:prstGeom>
                    <a:noFill/>
                    <a:ln>
                      <a:noFill/>
                    </a:ln>
                  </pic:spPr>
                </pic:pic>
              </a:graphicData>
            </a:graphic>
          </wp:inline>
        </w:drawing>
      </w:r>
      <w:r w:rsidR="00EE51CF">
        <w:t xml:space="preserve"> and is located in the bottom left corner of the keyboard).  Then </w:t>
      </w:r>
      <w:r w:rsidR="005F0D6E">
        <w:t xml:space="preserve">select the </w:t>
      </w:r>
      <w:r w:rsidR="00EE51CF">
        <w:t xml:space="preserve">Brackets </w:t>
      </w:r>
      <w:r w:rsidR="005F0D6E">
        <w:t xml:space="preserve">windows when Windows shows you miniature versions of each window, which will move Brackets </w:t>
      </w:r>
      <w:r w:rsidR="00EE51CF">
        <w:t>to the left half of the display.</w:t>
      </w:r>
    </w:p>
    <w:p w:rsidR="00EE51CF" w:rsidRDefault="00EE51CF" w:rsidP="000F5E24">
      <w:pPr>
        <w:pStyle w:val="InstructionwithCheckbox"/>
      </w:pPr>
      <w:r>
        <w:t>Click somewhere inside</w:t>
      </w:r>
      <w:r w:rsidR="003C77F0">
        <w:t xml:space="preserve"> the</w:t>
      </w:r>
      <w:r>
        <w:t xml:space="preserve"> </w:t>
      </w:r>
      <w:r w:rsidRPr="00074FC6">
        <w:rPr>
          <w:rStyle w:val="HTMLElement"/>
        </w:rPr>
        <w:t>&lt;body&gt;</w:t>
      </w:r>
      <w:r>
        <w:t xml:space="preserve"> element and watch what happens in the browser window (you should see the contents of the window briefly highlighted with a blue background, and then </w:t>
      </w:r>
      <w:r w:rsidR="0013494A">
        <w:t>change to have a blue border around them</w:t>
      </w:r>
      <w:r w:rsidR="003C77F0">
        <w:t>)</w:t>
      </w:r>
      <w:r w:rsidR="0013494A">
        <w:t xml:space="preserve">.  The </w:t>
      </w:r>
      <w:r w:rsidR="0013494A" w:rsidRPr="0013494A">
        <w:rPr>
          <w:rStyle w:val="HTMLElement"/>
        </w:rPr>
        <w:t>&lt;body&gt;</w:t>
      </w:r>
      <w:r w:rsidR="0013494A">
        <w:t xml:space="preserve"> element</w:t>
      </w:r>
      <w:r w:rsidR="003C77F0">
        <w:t>’s contents</w:t>
      </w:r>
      <w:r>
        <w:t xml:space="preserve"> </w:t>
      </w:r>
      <w:r w:rsidR="003C77F0">
        <w:t xml:space="preserve">are what is displayed </w:t>
      </w:r>
      <w:r>
        <w:t>in the browser window.</w:t>
      </w:r>
    </w:p>
    <w:p w:rsidR="0013494A" w:rsidRDefault="0013494A" w:rsidP="000F5E24">
      <w:pPr>
        <w:pStyle w:val="InstructionwithCheckbox"/>
      </w:pPr>
      <w:r>
        <w:t xml:space="preserve">Click in at least one of the </w:t>
      </w:r>
      <w:r w:rsidRPr="0013494A">
        <w:rPr>
          <w:rStyle w:val="HTMLElement"/>
        </w:rPr>
        <w:t>&lt;p&gt;</w:t>
      </w:r>
      <w:r>
        <w:t>,</w:t>
      </w:r>
      <w:r w:rsidRPr="0013494A">
        <w:rPr>
          <w:rStyle w:val="HTMLElement"/>
        </w:rPr>
        <w:t xml:space="preserve"> &lt;</w:t>
      </w:r>
      <w:proofErr w:type="spellStart"/>
      <w:r w:rsidRPr="0013494A">
        <w:rPr>
          <w:rStyle w:val="HTMLElement"/>
        </w:rPr>
        <w:t>img</w:t>
      </w:r>
      <w:proofErr w:type="spellEnd"/>
      <w:r w:rsidRPr="0013494A">
        <w:rPr>
          <w:rStyle w:val="HTMLElement"/>
        </w:rPr>
        <w:t>&gt;</w:t>
      </w:r>
      <w:r w:rsidR="00CE3604">
        <w:rPr>
          <w:rStyle w:val="HTMLElement"/>
        </w:rPr>
        <w:t>,</w:t>
      </w:r>
      <w:r>
        <w:t xml:space="preserve"> and </w:t>
      </w:r>
      <w:r w:rsidRPr="0013494A">
        <w:rPr>
          <w:rStyle w:val="HTMLElement"/>
        </w:rPr>
        <w:t>&lt;h1&gt;</w:t>
      </w:r>
      <w:r>
        <w:t xml:space="preserve"> elements, to see how they are displayed in the browser.</w:t>
      </w:r>
    </w:p>
    <w:p w:rsidR="00964B73" w:rsidRPr="0013494A" w:rsidRDefault="0013494A" w:rsidP="00CE3604">
      <w:r>
        <w:t xml:space="preserve">In general, a web page consists of elements contained within </w:t>
      </w:r>
      <w:r w:rsidRPr="0013494A">
        <w:rPr>
          <w:rStyle w:val="HTMLElement"/>
        </w:rPr>
        <w:t>&lt; &gt;</w:t>
      </w:r>
      <w:r>
        <w:t xml:space="preserve"> and </w:t>
      </w:r>
      <w:r w:rsidRPr="0013494A">
        <w:rPr>
          <w:rStyle w:val="HTMLElement"/>
        </w:rPr>
        <w:t>&lt;/ &gt;</w:t>
      </w:r>
      <w:r>
        <w:t xml:space="preserve"> pairs</w:t>
      </w:r>
      <w:r>
        <w:rPr>
          <w:rStyle w:val="FootnoteReference"/>
        </w:rPr>
        <w:footnoteReference w:id="3"/>
      </w:r>
      <w:r>
        <w:t xml:space="preserve"> (called </w:t>
      </w:r>
      <w:r>
        <w:rPr>
          <w:b/>
        </w:rPr>
        <w:t>tags</w:t>
      </w:r>
      <w:r>
        <w:t xml:space="preserve">) and text within those tags.  Taken together, the tags and their content are called </w:t>
      </w:r>
      <w:r w:rsidRPr="0013494A">
        <w:rPr>
          <w:b/>
        </w:rPr>
        <w:t>elements</w:t>
      </w:r>
      <w:r>
        <w:t xml:space="preserve">.  </w:t>
      </w:r>
      <w:r w:rsidR="003C77F0">
        <w:t>T</w:t>
      </w:r>
      <w:r>
        <w:t xml:space="preserve">he starting tag for each element can have </w:t>
      </w:r>
      <w:r>
        <w:rPr>
          <w:b/>
        </w:rPr>
        <w:t>attributes</w:t>
      </w:r>
      <w:r w:rsidR="003C77F0">
        <w:t xml:space="preserve">, </w:t>
      </w:r>
      <w:r>
        <w:t xml:space="preserve">which give more information about </w:t>
      </w:r>
      <w:r w:rsidR="003C77F0">
        <w:t>that element.  F</w:t>
      </w:r>
      <w:r>
        <w:t xml:space="preserve">or example, the </w:t>
      </w:r>
      <w:r w:rsidRPr="00504B86">
        <w:rPr>
          <w:rStyle w:val="HTMLElement"/>
        </w:rPr>
        <w:t>&lt;</w:t>
      </w:r>
      <w:proofErr w:type="spellStart"/>
      <w:r w:rsidRPr="00504B86">
        <w:rPr>
          <w:rStyle w:val="HTMLElement"/>
        </w:rPr>
        <w:t>img</w:t>
      </w:r>
      <w:proofErr w:type="spellEnd"/>
      <w:r w:rsidRPr="00504B86">
        <w:rPr>
          <w:rStyle w:val="HTMLElement"/>
        </w:rPr>
        <w:t>&gt;</w:t>
      </w:r>
      <w:r>
        <w:t xml:space="preserve"> element has an attribute named </w:t>
      </w:r>
      <w:proofErr w:type="spellStart"/>
      <w:r w:rsidRPr="00504B86">
        <w:rPr>
          <w:i/>
        </w:rPr>
        <w:t>src</w:t>
      </w:r>
      <w:proofErr w:type="spellEnd"/>
      <w:r>
        <w:t xml:space="preserve"> which tells the browser where to find the contents of the image.</w:t>
      </w:r>
    </w:p>
    <w:p w:rsidR="00D81621" w:rsidRDefault="00504B86" w:rsidP="00074FC6">
      <w:r>
        <w:t xml:space="preserve">Now that you’ve gotten a feel for what the contents of a web page look like, </w:t>
      </w:r>
      <w:r w:rsidR="00D81621">
        <w:t xml:space="preserve">we’ll create a file </w:t>
      </w:r>
      <w:r>
        <w:t>where</w:t>
      </w:r>
      <w:r w:rsidR="005F11EC">
        <w:t xml:space="preserve"> you </w:t>
      </w:r>
      <w:r>
        <w:t>can</w:t>
      </w:r>
      <w:r w:rsidR="005F11EC">
        <w:t xml:space="preserve"> put information</w:t>
      </w:r>
      <w:r>
        <w:t xml:space="preserve"> about yourself.</w:t>
      </w:r>
    </w:p>
    <w:p w:rsidR="002C2734" w:rsidRDefault="002C2734" w:rsidP="000F5E24">
      <w:pPr>
        <w:pStyle w:val="InstructionwithCheckbox"/>
      </w:pPr>
      <w:r>
        <w:t xml:space="preserve">Ensure </w:t>
      </w:r>
      <w:r w:rsidR="005F0D6E">
        <w:t xml:space="preserve">Brackets' </w:t>
      </w:r>
      <w:r>
        <w:t>sidebar is visible, and then locate the folder that has been created for you.</w:t>
      </w:r>
    </w:p>
    <w:p w:rsidR="000A5834" w:rsidRDefault="002C2734" w:rsidP="000F5E24">
      <w:pPr>
        <w:pStyle w:val="InstructionwithCheckbox"/>
      </w:pPr>
      <w:r>
        <w:t xml:space="preserve">Right-click on your folder and choose the menu option </w:t>
      </w:r>
      <w:r>
        <w:rPr>
          <w:i/>
        </w:rPr>
        <w:t>New File</w:t>
      </w:r>
      <w:r>
        <w:t>.</w:t>
      </w:r>
      <w:r w:rsidR="000A5834">
        <w:br w:type="page"/>
      </w:r>
    </w:p>
    <w:p w:rsidR="003C77F0" w:rsidRDefault="002C2734" w:rsidP="000F5E24">
      <w:pPr>
        <w:pStyle w:val="InstructionwithCheckbox"/>
      </w:pPr>
      <w:r>
        <w:lastRenderedPageBreak/>
        <w:t xml:space="preserve">A new file appears within your folder, and Brackets allows you to immediately change its name.  Name the file </w:t>
      </w:r>
      <w:r>
        <w:rPr>
          <w:b/>
        </w:rPr>
        <w:t>lastname.html</w:t>
      </w:r>
      <w:r>
        <w:t xml:space="preserve">, replacing </w:t>
      </w:r>
      <w:proofErr w:type="spellStart"/>
      <w:r>
        <w:rPr>
          <w:i/>
        </w:rPr>
        <w:t>lastname</w:t>
      </w:r>
      <w:proofErr w:type="spellEnd"/>
      <w:r>
        <w:rPr>
          <w:i/>
        </w:rPr>
        <w:t xml:space="preserve"> </w:t>
      </w:r>
      <w:r>
        <w:t>with your actual last name.</w:t>
      </w:r>
      <w:r w:rsidR="00253BF2">
        <w:t xml:space="preserve">  Be sure it is all lower case, with no spaces or punctuation.</w:t>
      </w:r>
      <w:r w:rsidR="00253BF2">
        <w:br/>
      </w:r>
      <w:r w:rsidR="00253BF2">
        <w:br/>
        <w:t xml:space="preserve">The reason the name of the file, its case and its extension matter is that I've </w:t>
      </w:r>
      <w:r w:rsidR="00253BF2" w:rsidRPr="00E40803">
        <w:rPr>
          <w:b/>
        </w:rPr>
        <w:t>already</w:t>
      </w:r>
      <w:r w:rsidR="00253BF2">
        <w:t xml:space="preserve"> created links in the </w:t>
      </w:r>
      <w:r w:rsidR="00253BF2" w:rsidRPr="00074FC6">
        <w:rPr>
          <w:rStyle w:val="FilePath"/>
        </w:rPr>
        <w:t>index.html</w:t>
      </w:r>
      <w:r w:rsidR="00253BF2">
        <w:t xml:space="preserve"> page to each of your pages; these links point to files using this particular naming convention.</w:t>
      </w:r>
    </w:p>
    <w:p w:rsidR="002C2734" w:rsidRDefault="002C2734" w:rsidP="000F5E24">
      <w:pPr>
        <w:pStyle w:val="InstructionwithCheckbox"/>
      </w:pPr>
      <w:r>
        <w:t xml:space="preserve">A blank file </w:t>
      </w:r>
      <w:r w:rsidR="003C77F0">
        <w:t>should</w:t>
      </w:r>
      <w:r>
        <w:t xml:space="preserve"> open in the Brackets editor.  Enter the following contents </w:t>
      </w:r>
      <w:r w:rsidR="008270F1">
        <w:t>into the document</w:t>
      </w:r>
      <w:r w:rsidR="00253BF2">
        <w:t xml:space="preserve"> (Brackets will insert the ending tag for each element after you enter the </w:t>
      </w:r>
      <w:r w:rsidR="00253BF2" w:rsidRPr="00253BF2">
        <w:rPr>
          <w:rStyle w:val="HTMLElement"/>
        </w:rPr>
        <w:t>&gt;</w:t>
      </w:r>
      <w:r w:rsidR="00253BF2">
        <w:t xml:space="preserve"> symbol for starting tag):</w:t>
      </w:r>
    </w:p>
    <w:p w:rsidR="008270F1" w:rsidRPr="00A339DA" w:rsidRDefault="008270F1" w:rsidP="00A339DA">
      <w:pPr>
        <w:pStyle w:val="HTMLBlock"/>
      </w:pPr>
      <w:r w:rsidRPr="00A339DA">
        <w:t>&lt;html&gt;</w:t>
      </w:r>
    </w:p>
    <w:p w:rsidR="008270F1" w:rsidRPr="00A339DA" w:rsidRDefault="008270F1" w:rsidP="00A339DA">
      <w:pPr>
        <w:pStyle w:val="HTMLBlock"/>
      </w:pPr>
    </w:p>
    <w:p w:rsidR="008270F1" w:rsidRPr="00A339DA" w:rsidRDefault="008270F1" w:rsidP="00A339DA">
      <w:pPr>
        <w:pStyle w:val="HTMLBlock"/>
      </w:pPr>
      <w:r w:rsidRPr="00A339DA">
        <w:tab/>
        <w:t>&lt;head&gt;</w:t>
      </w:r>
    </w:p>
    <w:p w:rsidR="008270F1" w:rsidRPr="00A339DA" w:rsidRDefault="008270F1" w:rsidP="00A339DA">
      <w:pPr>
        <w:pStyle w:val="HTMLBlock"/>
      </w:pPr>
      <w:r w:rsidRPr="00A339DA">
        <w:tab/>
      </w:r>
      <w:r w:rsidRPr="00A339DA">
        <w:tab/>
        <w:t>&lt;title&gt;About me&lt;/title&gt;</w:t>
      </w:r>
      <w:r w:rsidRPr="00A339DA">
        <w:tab/>
      </w:r>
      <w:r w:rsidRPr="00A339DA">
        <w:tab/>
      </w:r>
    </w:p>
    <w:p w:rsidR="008270F1" w:rsidRPr="00A339DA" w:rsidRDefault="008270F1" w:rsidP="00A339DA">
      <w:pPr>
        <w:pStyle w:val="HTMLBlock"/>
      </w:pPr>
      <w:r w:rsidRPr="00A339DA">
        <w:tab/>
        <w:t>&lt;/head&gt;</w:t>
      </w:r>
    </w:p>
    <w:p w:rsidR="008270F1" w:rsidRPr="00A339DA" w:rsidRDefault="008270F1" w:rsidP="00A339DA">
      <w:pPr>
        <w:pStyle w:val="HTMLBlock"/>
      </w:pPr>
    </w:p>
    <w:p w:rsidR="008270F1" w:rsidRPr="00A339DA" w:rsidRDefault="008270F1" w:rsidP="00A339DA">
      <w:pPr>
        <w:pStyle w:val="HTMLBlock"/>
      </w:pPr>
      <w:r w:rsidRPr="00A339DA">
        <w:tab/>
        <w:t>&lt;body&gt;</w:t>
      </w:r>
    </w:p>
    <w:p w:rsidR="008270F1" w:rsidRPr="00A339DA" w:rsidRDefault="008270F1" w:rsidP="00A339DA">
      <w:pPr>
        <w:pStyle w:val="HTMLBlock"/>
      </w:pPr>
      <w:r w:rsidRPr="00A339DA">
        <w:tab/>
        <w:t>&lt;/body&gt;</w:t>
      </w:r>
    </w:p>
    <w:p w:rsidR="008270F1" w:rsidRPr="00A339DA" w:rsidRDefault="008270F1" w:rsidP="00A339DA">
      <w:pPr>
        <w:pStyle w:val="HTMLBlock"/>
      </w:pPr>
      <w:r w:rsidRPr="00A339DA">
        <w:t>&lt;/html&gt;</w:t>
      </w:r>
    </w:p>
    <w:p w:rsidR="00253BF2" w:rsidRDefault="00253BF2" w:rsidP="000F5E24">
      <w:pPr>
        <w:pStyle w:val="InstructionwithCheckbox"/>
      </w:pPr>
      <w:r>
        <w:t xml:space="preserve">Replace the word </w:t>
      </w:r>
      <w:r>
        <w:rPr>
          <w:i/>
        </w:rPr>
        <w:t xml:space="preserve">me </w:t>
      </w:r>
      <w:r>
        <w:t>inside of the title element with your first name (use whatever you prefer to be called).</w:t>
      </w:r>
    </w:p>
    <w:p w:rsidR="00253BF2" w:rsidRDefault="00662BE1" w:rsidP="000F5E24">
      <w:pPr>
        <w:pStyle w:val="InstructionwithCheckbox"/>
      </w:pPr>
      <w:r>
        <w:t xml:space="preserve">Insert a new line between the </w:t>
      </w:r>
      <w:r w:rsidRPr="00CB7BB5">
        <w:rPr>
          <w:rStyle w:val="HTMLElement"/>
        </w:rPr>
        <w:t>&lt;body&gt;</w:t>
      </w:r>
      <w:r>
        <w:t xml:space="preserve"> and </w:t>
      </w:r>
      <w:r w:rsidRPr="00CB7BB5">
        <w:rPr>
          <w:rStyle w:val="HTMLElement"/>
        </w:rPr>
        <w:t>&lt;/body&gt;</w:t>
      </w:r>
      <w:r>
        <w:t xml:space="preserve"> </w:t>
      </w:r>
      <w:r w:rsidR="00CB7BB5">
        <w:t>tags</w:t>
      </w:r>
      <w:r>
        <w:t>, and t</w:t>
      </w:r>
      <w:r w:rsidR="00253BF2">
        <w:t>ype the following text into</w:t>
      </w:r>
      <w:r>
        <w:t xml:space="preserve"> the document, replacing the elements in </w:t>
      </w:r>
      <w:r>
        <w:rPr>
          <w:i/>
        </w:rPr>
        <w:t xml:space="preserve">italics </w:t>
      </w:r>
      <w:r>
        <w:t>with the appropriate information:</w:t>
      </w:r>
    </w:p>
    <w:p w:rsidR="00A339DA" w:rsidRPr="00A339DA" w:rsidRDefault="00A339DA" w:rsidP="00A339DA">
      <w:pPr>
        <w:pStyle w:val="HTMLBlock"/>
        <w:rPr>
          <w:rStyle w:val="PreviousWork"/>
        </w:rPr>
      </w:pPr>
      <w:r w:rsidRPr="00A339DA">
        <w:rPr>
          <w:rStyle w:val="PreviousWork"/>
        </w:rPr>
        <w:t>&lt;body&gt;</w:t>
      </w:r>
    </w:p>
    <w:p w:rsidR="00253BF2" w:rsidRDefault="00253BF2" w:rsidP="00A339DA">
      <w:pPr>
        <w:pStyle w:val="HTMLBlock"/>
        <w:ind w:left="900"/>
      </w:pPr>
      <w:r>
        <w:t>&lt;p&gt;</w:t>
      </w:r>
    </w:p>
    <w:p w:rsidR="00253BF2" w:rsidRPr="00253BF2" w:rsidRDefault="003C77F0" w:rsidP="00A339DA">
      <w:pPr>
        <w:pStyle w:val="HTMLBlock"/>
        <w:ind w:left="900"/>
      </w:pPr>
      <w:r>
        <w:tab/>
      </w:r>
      <w:r w:rsidR="00253BF2">
        <w:t xml:space="preserve">&lt;strong&gt;Name&lt;/strong&gt;: </w:t>
      </w:r>
      <w:r w:rsidR="00253BF2">
        <w:rPr>
          <w:i/>
        </w:rPr>
        <w:t>Your name</w:t>
      </w:r>
    </w:p>
    <w:p w:rsidR="00253BF2" w:rsidRDefault="00253BF2" w:rsidP="00A339DA">
      <w:pPr>
        <w:pStyle w:val="HTMLBlock"/>
        <w:ind w:left="900"/>
      </w:pPr>
      <w:r>
        <w:t>&lt;/p&gt;</w:t>
      </w:r>
    </w:p>
    <w:p w:rsidR="00253BF2" w:rsidRDefault="00253BF2" w:rsidP="00A339DA">
      <w:pPr>
        <w:pStyle w:val="HTMLBlock"/>
        <w:ind w:left="900"/>
      </w:pPr>
    </w:p>
    <w:p w:rsidR="00253BF2" w:rsidRDefault="00253BF2" w:rsidP="00A339DA">
      <w:pPr>
        <w:pStyle w:val="HTMLBlock"/>
        <w:ind w:left="900"/>
      </w:pPr>
      <w:r>
        <w:t>&lt;p&gt;</w:t>
      </w:r>
    </w:p>
    <w:p w:rsidR="00253BF2" w:rsidRPr="00253BF2" w:rsidRDefault="003C77F0" w:rsidP="00A339DA">
      <w:pPr>
        <w:pStyle w:val="HTMLBlock"/>
        <w:ind w:left="900"/>
        <w:rPr>
          <w:i/>
        </w:rPr>
      </w:pPr>
      <w:r>
        <w:tab/>
      </w:r>
      <w:r w:rsidR="00253BF2">
        <w:t xml:space="preserve">&lt;strong&gt;Hometown&lt;/strong&gt;: </w:t>
      </w:r>
      <w:r w:rsidR="00253BF2">
        <w:rPr>
          <w:i/>
        </w:rPr>
        <w:t>Your hometown</w:t>
      </w:r>
    </w:p>
    <w:p w:rsidR="00253BF2" w:rsidRDefault="00253BF2" w:rsidP="00A339DA">
      <w:pPr>
        <w:pStyle w:val="HTMLBlock"/>
        <w:ind w:left="900"/>
      </w:pPr>
      <w:r>
        <w:t>&lt;/p&gt;</w:t>
      </w:r>
    </w:p>
    <w:p w:rsidR="00253BF2" w:rsidRDefault="00253BF2" w:rsidP="00A339DA">
      <w:pPr>
        <w:pStyle w:val="HTMLBlock"/>
        <w:ind w:left="900"/>
      </w:pPr>
    </w:p>
    <w:p w:rsidR="00253BF2" w:rsidRDefault="00253BF2" w:rsidP="00A339DA">
      <w:pPr>
        <w:pStyle w:val="HTMLBlock"/>
        <w:ind w:left="900"/>
      </w:pPr>
      <w:r>
        <w:t>&lt;p&gt;</w:t>
      </w:r>
    </w:p>
    <w:p w:rsidR="00253BF2" w:rsidRDefault="00253BF2" w:rsidP="00A339DA">
      <w:pPr>
        <w:pStyle w:val="HTMLBlock"/>
        <w:ind w:left="900"/>
      </w:pPr>
      <w:r>
        <w:tab/>
        <w:t xml:space="preserve">&lt;strong&gt;High School&lt;/strong&gt;: </w:t>
      </w:r>
      <w:r w:rsidR="005F0D6E">
        <w:rPr>
          <w:i/>
        </w:rPr>
        <w:t>Your</w:t>
      </w:r>
      <w:r w:rsidRPr="00A339DA">
        <w:rPr>
          <w:i/>
        </w:rPr>
        <w:t xml:space="preserve"> High School</w:t>
      </w:r>
      <w:r w:rsidRPr="00814236">
        <w:t xml:space="preserve">, </w:t>
      </w:r>
      <w:r w:rsidR="00A339DA">
        <w:br/>
        <w:t xml:space="preserve">  </w:t>
      </w:r>
      <w:r w:rsidRPr="00814236">
        <w:t xml:space="preserve">class of </w:t>
      </w:r>
      <w:r w:rsidR="005F0D6E">
        <w:rPr>
          <w:i/>
        </w:rPr>
        <w:t>Your graduation year</w:t>
      </w:r>
    </w:p>
    <w:p w:rsidR="00A339DA" w:rsidRDefault="00253BF2" w:rsidP="00A339DA">
      <w:pPr>
        <w:pStyle w:val="HTMLBlock"/>
        <w:ind w:left="900"/>
      </w:pPr>
      <w:r>
        <w:t>&lt;/p&gt;</w:t>
      </w:r>
    </w:p>
    <w:p w:rsidR="00253BF2" w:rsidRPr="00A339DA" w:rsidRDefault="00A339DA" w:rsidP="00A339DA">
      <w:pPr>
        <w:pStyle w:val="HTMLBlock"/>
        <w:rPr>
          <w:rStyle w:val="PreviousWork"/>
        </w:rPr>
      </w:pPr>
      <w:r w:rsidRPr="00A339DA">
        <w:rPr>
          <w:rStyle w:val="PreviousWork"/>
        </w:rPr>
        <w:t>&lt;/body&gt;</w:t>
      </w:r>
    </w:p>
    <w:p w:rsidR="003C77F0" w:rsidRDefault="00CB7BB5" w:rsidP="000F5E24">
      <w:pPr>
        <w:pStyle w:val="InstructionwithCheckbox"/>
      </w:pPr>
      <w:r>
        <w:t xml:space="preserve">Press </w:t>
      </w:r>
      <w:r w:rsidRPr="009242B2">
        <w:rPr>
          <w:rStyle w:val="KeyboardSequence"/>
        </w:rPr>
        <w:t>CTRL – S</w:t>
      </w:r>
      <w:r>
        <w:t xml:space="preserve"> to save the document (do this frequently to ensure you don’t lose work if something goes wrong!)</w:t>
      </w:r>
      <w:r w:rsidR="003C77F0">
        <w:br w:type="page"/>
      </w:r>
    </w:p>
    <w:p w:rsidR="008A7B6E" w:rsidRDefault="008A7B6E" w:rsidP="009F0866">
      <w:pPr>
        <w:pStyle w:val="Heading2"/>
      </w:pPr>
      <w:bookmarkStart w:id="0" w:name="_Ref345508920"/>
      <w:r w:rsidRPr="00D840E9">
        <w:lastRenderedPageBreak/>
        <w:t>Publishing your work</w:t>
      </w:r>
      <w:bookmarkEnd w:id="0"/>
    </w:p>
    <w:p w:rsidR="008A7B6E" w:rsidRDefault="008A7B6E" w:rsidP="008A7B6E">
      <w:r>
        <w:t xml:space="preserve">All the edits we've made have been on the </w:t>
      </w:r>
      <w:r>
        <w:rPr>
          <w:b/>
        </w:rPr>
        <w:t xml:space="preserve">local </w:t>
      </w:r>
      <w:r>
        <w:t>version of the file</w:t>
      </w:r>
      <w:r w:rsidR="00C9764E">
        <w:t xml:space="preserve">; Brackets </w:t>
      </w:r>
      <w:r w:rsidR="00C9764E" w:rsidRPr="00D840E9">
        <w:t>operates b</w:t>
      </w:r>
      <w:r w:rsidR="00C9764E">
        <w:t>y editing files on your computer</w:t>
      </w:r>
      <w:r w:rsidR="00C9764E" w:rsidRPr="00D840E9">
        <w:t xml:space="preserve">, so that you don't work directly on files </w:t>
      </w:r>
      <w:r w:rsidR="00C9764E">
        <w:t>visible</w:t>
      </w:r>
      <w:r w:rsidR="00C9764E" w:rsidRPr="00D840E9">
        <w:t xml:space="preserve"> to the whole world</w:t>
      </w:r>
      <w:r>
        <w:t xml:space="preserve">.  </w:t>
      </w:r>
      <w:r w:rsidR="003527B5">
        <w:t xml:space="preserve">We'll </w:t>
      </w:r>
      <w:r w:rsidR="00C9764E">
        <w:t xml:space="preserve">now publish your files to the web site </w:t>
      </w:r>
      <w:r w:rsidR="00C9764E" w:rsidRPr="00C9764E">
        <w:rPr>
          <w:rStyle w:val="URL"/>
        </w:rPr>
        <w:t>people.hopewebdesign.net</w:t>
      </w:r>
      <w:r w:rsidR="003527B5">
        <w:t xml:space="preserve">, using a program named </w:t>
      </w:r>
      <w:r w:rsidR="003527B5">
        <w:rPr>
          <w:b/>
        </w:rPr>
        <w:t xml:space="preserve">FileZilla </w:t>
      </w:r>
      <w:r w:rsidR="003527B5">
        <w:t xml:space="preserve">to transfer the files from your computer to the </w:t>
      </w:r>
      <w:r w:rsidR="003527B5" w:rsidRPr="003527B5">
        <w:rPr>
          <w:rStyle w:val="URL"/>
        </w:rPr>
        <w:t>people.hopewebdesign.net</w:t>
      </w:r>
      <w:r w:rsidR="003527B5">
        <w:t xml:space="preserve"> server.</w:t>
      </w:r>
    </w:p>
    <w:p w:rsidR="003527B5" w:rsidRDefault="003527B5" w:rsidP="003527B5">
      <w:pPr>
        <w:pStyle w:val="InstructionwithCheckbox"/>
      </w:pPr>
      <w:r>
        <w:t xml:space="preserve">Click on the Start button (lower left corner of the keyboard) and type </w:t>
      </w:r>
      <w:proofErr w:type="spellStart"/>
      <w:r w:rsidRPr="003527B5">
        <w:rPr>
          <w:b/>
        </w:rPr>
        <w:t>Filezilla</w:t>
      </w:r>
      <w:proofErr w:type="spellEnd"/>
      <w:r>
        <w:t xml:space="preserve">.  Once the application has been located, press </w:t>
      </w:r>
      <w:r>
        <w:rPr>
          <w:b/>
        </w:rPr>
        <w:t xml:space="preserve">Enter </w:t>
      </w:r>
      <w:r>
        <w:t>or click on it to start it.</w:t>
      </w:r>
    </w:p>
    <w:p w:rsidR="005F0D6E" w:rsidRDefault="005F0D6E" w:rsidP="003527B5">
      <w:pPr>
        <w:pStyle w:val="InstructionwithCheckbox"/>
      </w:pPr>
      <w:r>
        <w:t xml:space="preserve">Choose </w:t>
      </w:r>
      <w:r w:rsidRPr="005F0D6E">
        <w:rPr>
          <w:rStyle w:val="MenuCommand"/>
        </w:rPr>
        <w:t>File – Site Manager</w:t>
      </w:r>
      <w:r>
        <w:t xml:space="preserve"> from the FileZilla menu.</w:t>
      </w:r>
    </w:p>
    <w:p w:rsidR="005F0D6E" w:rsidRDefault="005F0D6E" w:rsidP="003527B5">
      <w:pPr>
        <w:pStyle w:val="InstructionwithCheckbox"/>
      </w:pPr>
      <w:r>
        <w:t xml:space="preserve">Click on the </w:t>
      </w:r>
      <w:r w:rsidRPr="005F0D6E">
        <w:rPr>
          <w:i/>
        </w:rPr>
        <w:t>New Site</w:t>
      </w:r>
      <w:r>
        <w:t xml:space="preserve"> button.  Type </w:t>
      </w:r>
      <w:r w:rsidRPr="005F0D6E">
        <w:rPr>
          <w:b/>
        </w:rPr>
        <w:t>CSCI 150 People Site</w:t>
      </w:r>
      <w:r>
        <w:t xml:space="preserve"> </w:t>
      </w:r>
      <w:r w:rsidR="001D71D4">
        <w:t xml:space="preserve">and press Enter </w:t>
      </w:r>
      <w:r>
        <w:t xml:space="preserve">to replace the name </w:t>
      </w:r>
      <w:r w:rsidRPr="005F0D6E">
        <w:rPr>
          <w:i/>
        </w:rPr>
        <w:t>New Site</w:t>
      </w:r>
      <w:r>
        <w:t xml:space="preserve"> shown on the left portion of the Site Manager </w:t>
      </w:r>
      <w:r w:rsidR="001D71D4">
        <w:t>window.  The Site Manager window should now look like this (I've cut out a bit in the middle):</w:t>
      </w:r>
    </w:p>
    <w:p w:rsidR="001D71D4" w:rsidRPr="003527B5" w:rsidRDefault="001D71D4" w:rsidP="001D71D4">
      <w:pPr>
        <w:pStyle w:val="InstructionwithCheckbox"/>
        <w:numPr>
          <w:ilvl w:val="0"/>
          <w:numId w:val="0"/>
        </w:numPr>
        <w:ind w:left="720"/>
      </w:pPr>
      <w:r>
        <w:rPr>
          <w:noProof/>
        </w:rPr>
        <w:drawing>
          <wp:inline distT="0" distB="0" distL="0" distR="0" wp14:anchorId="0CFDE317" wp14:editId="597306A6">
            <wp:extent cx="4454957" cy="217321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4957" cy="2173219"/>
                    </a:xfrm>
                    <a:prstGeom prst="rect">
                      <a:avLst/>
                    </a:prstGeom>
                  </pic:spPr>
                </pic:pic>
              </a:graphicData>
            </a:graphic>
          </wp:inline>
        </w:drawing>
      </w:r>
    </w:p>
    <w:p w:rsidR="0025467F" w:rsidRPr="00407857" w:rsidRDefault="005F0D6E" w:rsidP="003527B5">
      <w:pPr>
        <w:pStyle w:val="InstructionwithCheckbox"/>
        <w:rPr>
          <w:bCs/>
        </w:rPr>
      </w:pPr>
      <w:r>
        <w:t>E</w:t>
      </w:r>
      <w:r w:rsidR="0025467F">
        <w:t>nter the following information</w:t>
      </w:r>
      <w:r w:rsidR="00A25966">
        <w:t xml:space="preserve">: </w:t>
      </w:r>
      <w:r w:rsidR="0025467F">
        <w:br/>
      </w:r>
      <w:r w:rsidR="003527B5">
        <w:rPr>
          <w:b/>
        </w:rPr>
        <w:t>Host</w:t>
      </w:r>
      <w:r w:rsidR="0025467F">
        <w:t>:</w:t>
      </w:r>
      <w:r w:rsidR="0025467F">
        <w:tab/>
      </w:r>
      <w:r w:rsidR="0025467F">
        <w:tab/>
      </w:r>
      <w:r w:rsidRPr="005F0D6E">
        <w:t>ftp.hopewebdesign.net</w:t>
      </w:r>
      <w:r>
        <w:br/>
      </w:r>
      <w:r>
        <w:rPr>
          <w:b/>
        </w:rPr>
        <w:t>Port</w:t>
      </w:r>
      <w:r w:rsidRPr="0025467F">
        <w:t>:</w:t>
      </w:r>
      <w:r>
        <w:tab/>
      </w:r>
      <w:r>
        <w:tab/>
        <w:t>21</w:t>
      </w:r>
      <w:r>
        <w:br/>
      </w:r>
      <w:r w:rsidRPr="005F0D6E">
        <w:rPr>
          <w:b/>
        </w:rPr>
        <w:t>Encryption</w:t>
      </w:r>
      <w:r>
        <w:t>:</w:t>
      </w:r>
      <w:r>
        <w:tab/>
        <w:t>Only use plain FTP (insecure)</w:t>
      </w:r>
      <w:r>
        <w:br/>
      </w:r>
      <w:r w:rsidRPr="005F0D6E">
        <w:rPr>
          <w:b/>
        </w:rPr>
        <w:t>Logon Type</w:t>
      </w:r>
      <w:r>
        <w:t>:</w:t>
      </w:r>
      <w:r>
        <w:tab/>
        <w:t>Ask for password</w:t>
      </w:r>
      <w:r w:rsidR="0025467F">
        <w:br/>
      </w:r>
      <w:r w:rsidR="0025467F" w:rsidRPr="0025467F">
        <w:rPr>
          <w:b/>
        </w:rPr>
        <w:t>User</w:t>
      </w:r>
      <w:r w:rsidR="0025467F">
        <w:t>:</w:t>
      </w:r>
      <w:r w:rsidR="0025467F">
        <w:tab/>
      </w:r>
      <w:r>
        <w:tab/>
      </w:r>
      <w:r w:rsidR="0025467F">
        <w:t>people@hopewebdesign.net</w:t>
      </w:r>
      <w:r w:rsidR="003527B5">
        <w:tab/>
      </w:r>
      <w:r w:rsidR="003527B5">
        <w:tab/>
      </w:r>
    </w:p>
    <w:p w:rsidR="00216232" w:rsidRDefault="003527B5" w:rsidP="000F5E24">
      <w:pPr>
        <w:pStyle w:val="InstructionwithCheckbox"/>
      </w:pPr>
      <w:r>
        <w:t xml:space="preserve">Click the button labeled </w:t>
      </w:r>
      <w:r w:rsidR="001D71D4">
        <w:rPr>
          <w:i/>
        </w:rPr>
        <w:t>Connect</w:t>
      </w:r>
      <w:r>
        <w:t>.</w:t>
      </w:r>
      <w:r w:rsidR="001D71D4">
        <w:t xml:space="preserve">  When prompted, enter the </w:t>
      </w:r>
      <w:r w:rsidR="001D71D4" w:rsidRPr="001D71D4">
        <w:t>password</w:t>
      </w:r>
      <w:r w:rsidR="001D71D4">
        <w:t xml:space="preserve"> </w:t>
      </w:r>
      <w:r w:rsidR="001D71D4" w:rsidRPr="001D71D4">
        <w:rPr>
          <w:b/>
        </w:rPr>
        <w:t>people.CS150</w:t>
      </w:r>
      <w:r w:rsidR="001D71D4">
        <w:rPr>
          <w:b/>
        </w:rPr>
        <w:t xml:space="preserve"> </w:t>
      </w:r>
      <w:r w:rsidR="001D71D4" w:rsidRPr="001D71D4">
        <w:t>and</w:t>
      </w:r>
      <w:r w:rsidR="001D71D4">
        <w:t xml:space="preserve"> then click OK.</w:t>
      </w:r>
      <w:r>
        <w:br/>
      </w:r>
      <w:r>
        <w:br/>
        <w:t xml:space="preserve">If prompted whether to save passwords, choose </w:t>
      </w:r>
      <w:r>
        <w:rPr>
          <w:i/>
        </w:rPr>
        <w:t xml:space="preserve">No </w:t>
      </w:r>
      <w:r>
        <w:t>since you are on a shared computer.  If you set up FileZilla on your own computer, you may decide to save passwords to make it more convenient.</w:t>
      </w:r>
      <w:r w:rsidR="00216232">
        <w:br/>
      </w:r>
      <w:r w:rsidR="00216232">
        <w:br/>
        <w:t xml:space="preserve">It </w:t>
      </w:r>
      <w:r w:rsidR="00216232">
        <w:rPr>
          <w:b/>
        </w:rPr>
        <w:t xml:space="preserve">is </w:t>
      </w:r>
      <w:r w:rsidR="00216232">
        <w:t xml:space="preserve">OK to check the box asking whether you </w:t>
      </w:r>
      <w:r w:rsidR="004C6780">
        <w:t xml:space="preserve">want to </w:t>
      </w:r>
      <w:r w:rsidR="004C6780">
        <w:rPr>
          <w:i/>
        </w:rPr>
        <w:t>Remember password until FileZilla is closed</w:t>
      </w:r>
      <w:r w:rsidR="004C6780">
        <w:t>.  Just remember to close FileZilla at the end of the lab.</w:t>
      </w:r>
    </w:p>
    <w:p w:rsidR="0025467F" w:rsidRDefault="003527B5" w:rsidP="000F5E24">
      <w:pPr>
        <w:pStyle w:val="InstructionwithCheckbox"/>
      </w:pPr>
      <w:r>
        <w:lastRenderedPageBreak/>
        <w:t xml:space="preserve">Check the box labeled </w:t>
      </w:r>
      <w:r>
        <w:rPr>
          <w:i/>
        </w:rPr>
        <w:t xml:space="preserve">Always trust </w:t>
      </w:r>
      <w:r w:rsidR="005421BA">
        <w:rPr>
          <w:i/>
        </w:rPr>
        <w:t xml:space="preserve">certificate in future sessions </w:t>
      </w:r>
      <w:r>
        <w:t xml:space="preserve">and then click </w:t>
      </w:r>
      <w:r>
        <w:rPr>
          <w:i/>
        </w:rPr>
        <w:t xml:space="preserve">OK </w:t>
      </w:r>
      <w:r w:rsidR="004C6780">
        <w:t>if</w:t>
      </w:r>
      <w:r>
        <w:t xml:space="preserve"> the window with the title </w:t>
      </w:r>
      <w:r>
        <w:rPr>
          <w:i/>
        </w:rPr>
        <w:t xml:space="preserve">Unknown </w:t>
      </w:r>
      <w:r w:rsidR="005421BA">
        <w:rPr>
          <w:i/>
        </w:rPr>
        <w:t xml:space="preserve">certificate </w:t>
      </w:r>
      <w:r>
        <w:t>is shown.</w:t>
      </w:r>
      <w:r>
        <w:br/>
      </w:r>
      <w:r>
        <w:br/>
        <w:t xml:space="preserve">This </w:t>
      </w:r>
      <w:r w:rsidR="005421BA">
        <w:t>information</w:t>
      </w:r>
      <w:r>
        <w:t xml:space="preserve"> is used to verify that the computer you're connecting to is in fact the one you intend; often the "fingerprints" will be published somewhere you trust, and then you can compare what's sent when connecting to the known "fingerprints."  We'll just assume that nothing nefarious is going on.</w:t>
      </w:r>
    </w:p>
    <w:p w:rsidR="005421BA" w:rsidRDefault="005421BA" w:rsidP="008A7B6E">
      <w:r>
        <w:t xml:space="preserve">FileZilla's main window uses a "two-pane" layout, with the files on your computer (the "local site") on the left, and the files on the </w:t>
      </w:r>
      <w:r w:rsidRPr="000A5834">
        <w:rPr>
          <w:rStyle w:val="URL"/>
        </w:rPr>
        <w:t>people.hopewebdesign.net</w:t>
      </w:r>
      <w:r>
        <w:t xml:space="preserve"> server (the "remote site") on the right.  </w:t>
      </w:r>
    </w:p>
    <w:p w:rsidR="00CE3604" w:rsidRDefault="005421BA" w:rsidP="008A7B6E">
      <w:r>
        <w:t>Transferring files from one place to the other is accomplished by dragging them from the source (usually the local site) to the destination (using the remote site).</w:t>
      </w:r>
      <w:r w:rsidR="00CA4D4F">
        <w:t xml:space="preserve">  We'll now do that to copy the file you've been editing to the server.</w:t>
      </w:r>
    </w:p>
    <w:p w:rsidR="00CA4D4F" w:rsidRDefault="008B2779" w:rsidP="00CA4D4F">
      <w:pPr>
        <w:pStyle w:val="InstructionwithCheckbox"/>
      </w:pPr>
      <w:r>
        <w:t xml:space="preserve">Click on the </w:t>
      </w:r>
      <w:r w:rsidRPr="008B2779">
        <w:rPr>
          <w:rStyle w:val="FilePath"/>
        </w:rPr>
        <w:t>Documents</w:t>
      </w:r>
      <w:r>
        <w:t xml:space="preserve"> folder on the left side of the window, under the </w:t>
      </w:r>
      <w:r w:rsidR="004C6780">
        <w:t xml:space="preserve">label </w:t>
      </w:r>
      <w:r w:rsidR="004C6780">
        <w:rPr>
          <w:i/>
        </w:rPr>
        <w:t>Local Site</w:t>
      </w:r>
      <w:r>
        <w:t>.</w:t>
      </w:r>
      <w:r w:rsidR="004C6780">
        <w:br/>
      </w:r>
      <w:r w:rsidR="004C6780">
        <w:br/>
        <w:t xml:space="preserve">You should see the contents </w:t>
      </w:r>
      <w:r>
        <w:t xml:space="preserve">the </w:t>
      </w:r>
      <w:r w:rsidRPr="008B2779">
        <w:rPr>
          <w:rStyle w:val="FilePath"/>
        </w:rPr>
        <w:t>Documents</w:t>
      </w:r>
      <w:r>
        <w:t xml:space="preserve"> folder</w:t>
      </w:r>
      <w:r w:rsidR="004C6780">
        <w:t xml:space="preserve"> listed below the </w:t>
      </w:r>
      <w:r w:rsidR="004C6780">
        <w:rPr>
          <w:i/>
        </w:rPr>
        <w:t xml:space="preserve">Local Site </w:t>
      </w:r>
      <w:r w:rsidR="004C6780">
        <w:t xml:space="preserve">label, including the </w:t>
      </w:r>
      <w:r w:rsidR="004C6780" w:rsidRPr="004C6780">
        <w:rPr>
          <w:rStyle w:val="FilePath"/>
        </w:rPr>
        <w:t>csci150</w:t>
      </w:r>
      <w:r w:rsidR="004C6780">
        <w:t xml:space="preserve"> folder you created earlier.</w:t>
      </w:r>
    </w:p>
    <w:p w:rsidR="00CA4D4F" w:rsidRDefault="004C6780" w:rsidP="00CA4D4F">
      <w:pPr>
        <w:pStyle w:val="InstructionwithCheckbox"/>
      </w:pPr>
      <w:r>
        <w:t>Double click on</w:t>
      </w:r>
      <w:r w:rsidR="00DE18CC">
        <w:t xml:space="preserve"> the </w:t>
      </w:r>
      <w:r w:rsidR="00CA4D4F">
        <w:t xml:space="preserve">folder </w:t>
      </w:r>
      <w:r w:rsidR="00CA4D4F" w:rsidRPr="00CA4D4F">
        <w:rPr>
          <w:rStyle w:val="FilePath"/>
        </w:rPr>
        <w:t>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t xml:space="preserve"> to open it,</w:t>
      </w:r>
      <w:r w:rsidR="00DE18CC">
        <w:t xml:space="preserve"> and then </w:t>
      </w:r>
      <w:r>
        <w:t xml:space="preserve">open </w:t>
      </w:r>
      <w:r w:rsidR="00DE18CC">
        <w:t xml:space="preserve">the </w:t>
      </w:r>
      <w:r w:rsidR="00DE18CC" w:rsidRPr="00DE18CC">
        <w:rPr>
          <w:rStyle w:val="FilePath"/>
        </w:rPr>
        <w:t>Lab1</w:t>
      </w:r>
      <w:r>
        <w:t xml:space="preserve"> folder by double clicking on it.</w:t>
      </w:r>
      <w:r w:rsidR="00CA4D4F">
        <w:br/>
      </w:r>
      <w:r w:rsidR="00CA4D4F">
        <w:br/>
        <w:t>This causes the contents of the folder to be displayed in the bottom portion of the left pane.</w:t>
      </w:r>
      <w:r w:rsidR="00DD5D9A">
        <w:t xml:space="preserve">  You should see a listing of folders, one per student, along with the file </w:t>
      </w:r>
      <w:r w:rsidR="00DD5D9A" w:rsidRPr="00DD5D9A">
        <w:rPr>
          <w:rStyle w:val="FilePath"/>
        </w:rPr>
        <w:t>index.html</w:t>
      </w:r>
      <w:r w:rsidR="00DD5D9A">
        <w:t>.</w:t>
      </w:r>
    </w:p>
    <w:p w:rsidR="004C6780" w:rsidRDefault="00BB7AE2" w:rsidP="00CA4D4F">
      <w:pPr>
        <w:pStyle w:val="InstructionwithCheckbox"/>
      </w:pPr>
      <w:r>
        <w:t xml:space="preserve">In the bottom portion of the </w:t>
      </w:r>
      <w:r w:rsidR="00CE3604">
        <w:t>local (</w:t>
      </w:r>
      <w:r>
        <w:t>left</w:t>
      </w:r>
      <w:r w:rsidR="00CE3604">
        <w:t>)</w:t>
      </w:r>
      <w:r>
        <w:t xml:space="preserve"> pane, double click on your folder.</w:t>
      </w:r>
      <w:r>
        <w:br/>
      </w:r>
      <w:r>
        <w:br/>
        <w:t xml:space="preserve">This opens the folder and shows the listing of files in the folder.  You should see a file named </w:t>
      </w:r>
      <w:r w:rsidRPr="00BB7AE2">
        <w:rPr>
          <w:rStyle w:val="FilePath"/>
        </w:rPr>
        <w:t>lastname.html</w:t>
      </w:r>
      <w:r>
        <w:t xml:space="preserve">, with </w:t>
      </w:r>
      <w:proofErr w:type="spellStart"/>
      <w:r w:rsidRPr="004C6780">
        <w:rPr>
          <w:b/>
        </w:rPr>
        <w:t>lastname</w:t>
      </w:r>
      <w:proofErr w:type="spellEnd"/>
      <w:r>
        <w:t xml:space="preserve"> replaced with your actual last name.</w:t>
      </w:r>
    </w:p>
    <w:p w:rsidR="004C6780" w:rsidRDefault="004C6780" w:rsidP="00CA4D4F">
      <w:pPr>
        <w:pStyle w:val="InstructionwithCheckbox"/>
      </w:pPr>
      <w:r>
        <w:t>Find your folder on the right (remote) side of the FileZilla window and click on it.</w:t>
      </w:r>
      <w:r>
        <w:br/>
      </w:r>
      <w:r>
        <w:br/>
        <w:t xml:space="preserve">Since we haven't yet copied anything to the server, this folder will be empty.  The folder exists on the server because I created each of them before the </w:t>
      </w:r>
      <w:r w:rsidR="000A5834">
        <w:t>test</w:t>
      </w:r>
      <w:r>
        <w:t xml:space="preserve"> began.</w:t>
      </w:r>
    </w:p>
    <w:p w:rsidR="00DE18CC" w:rsidRDefault="007A2F4E" w:rsidP="00CA4D4F">
      <w:pPr>
        <w:pStyle w:val="InstructionwithCheckbox"/>
      </w:pPr>
      <w:r>
        <w:t xml:space="preserve">In the </w:t>
      </w:r>
      <w:r w:rsidR="00CE3604">
        <w:t>local (</w:t>
      </w:r>
      <w:r>
        <w:t>left</w:t>
      </w:r>
      <w:r w:rsidR="00CE3604">
        <w:t>)</w:t>
      </w:r>
      <w:r>
        <w:t xml:space="preserve"> pane, right-click on </w:t>
      </w:r>
      <w:r w:rsidRPr="007A2F4E">
        <w:rPr>
          <w:rStyle w:val="FilePath"/>
        </w:rPr>
        <w:t>lastname.html</w:t>
      </w:r>
      <w:r>
        <w:t xml:space="preserve"> and choose </w:t>
      </w:r>
      <w:r w:rsidRPr="004C6780">
        <w:rPr>
          <w:rStyle w:val="MenuCommand"/>
        </w:rPr>
        <w:t>Upload</w:t>
      </w:r>
      <w:r>
        <w:t>.  This copies the file from your computer to the</w:t>
      </w:r>
      <w:r w:rsidR="004C6780">
        <w:t xml:space="preserve"> folder you currently have open in the remote</w:t>
      </w:r>
      <w:r>
        <w:t xml:space="preserve"> </w:t>
      </w:r>
      <w:r w:rsidR="004C6780">
        <w:t>(</w:t>
      </w:r>
      <w:r w:rsidRPr="007A2F4E">
        <w:rPr>
          <w:rStyle w:val="URL"/>
        </w:rPr>
        <w:t>people.hopewebdesign.n</w:t>
      </w:r>
      <w:bookmarkStart w:id="1" w:name="_GoBack"/>
      <w:bookmarkEnd w:id="1"/>
      <w:r w:rsidRPr="007A2F4E">
        <w:rPr>
          <w:rStyle w:val="URL"/>
        </w:rPr>
        <w:t>et</w:t>
      </w:r>
      <w:r w:rsidR="004C6780">
        <w:rPr>
          <w:rStyle w:val="URL"/>
        </w:rPr>
        <w:t>)</w:t>
      </w:r>
      <w:r>
        <w:t xml:space="preserve"> website.  </w:t>
      </w:r>
      <w:r>
        <w:br/>
      </w:r>
    </w:p>
    <w:p w:rsidR="008A7B6E" w:rsidRDefault="001E681E" w:rsidP="008A7B6E">
      <w:r>
        <w:lastRenderedPageBreak/>
        <w:t>Onc</w:t>
      </w:r>
      <w:r w:rsidR="008A7B6E" w:rsidRPr="00D840E9">
        <w:t xml:space="preserve">e </w:t>
      </w:r>
      <w:r>
        <w:t xml:space="preserve">you have copied the file to the server, </w:t>
      </w:r>
      <w:r w:rsidR="008A7B6E" w:rsidRPr="00D840E9">
        <w:t xml:space="preserve">you should be able to see your page, either by going to the page </w:t>
      </w:r>
      <w:r w:rsidR="008A7B6E" w:rsidRPr="003222EA">
        <w:rPr>
          <w:rStyle w:val="URL"/>
        </w:rPr>
        <w:t>http://people.hopewebdesign.net/</w:t>
      </w:r>
      <w:r w:rsidR="008A7B6E" w:rsidRPr="00D840E9">
        <w:t xml:space="preserve"> and clicking on the link</w:t>
      </w:r>
      <w:r w:rsidR="003C77F0">
        <w:t xml:space="preserve"> to your page</w:t>
      </w:r>
      <w:r w:rsidR="008A7B6E" w:rsidRPr="00D840E9">
        <w:t xml:space="preserve">, or by typing the URL in directly as </w:t>
      </w:r>
      <w:r w:rsidR="008A7B6E" w:rsidRPr="003222EA">
        <w:rPr>
          <w:rStyle w:val="URL"/>
        </w:rPr>
        <w:t>http://people.hopewebdesign.net/first.last/last.html</w:t>
      </w:r>
      <w:r w:rsidR="008A7B6E" w:rsidRPr="006C6719">
        <w:rPr>
          <w:b/>
        </w:rPr>
        <w:br/>
      </w:r>
      <w:r w:rsidR="008A7B6E" w:rsidRPr="00D840E9">
        <w:t xml:space="preserve">replacing </w:t>
      </w:r>
      <w:proofErr w:type="spellStart"/>
      <w:r w:rsidR="008A7B6E" w:rsidRPr="00E97916">
        <w:rPr>
          <w:i/>
        </w:rPr>
        <w:t>first.last</w:t>
      </w:r>
      <w:proofErr w:type="spellEnd"/>
      <w:r w:rsidR="008A7B6E" w:rsidRPr="00D840E9">
        <w:t xml:space="preserve"> with your 1Hope in</w:t>
      </w:r>
      <w:r w:rsidR="008A7B6E">
        <w:t xml:space="preserve">formation and </w:t>
      </w:r>
      <w:r w:rsidR="008A7B6E" w:rsidRPr="00E97916">
        <w:rPr>
          <w:i/>
        </w:rPr>
        <w:t>last</w:t>
      </w:r>
      <w:r w:rsidR="008A7B6E">
        <w:t xml:space="preserve"> with your last name.</w:t>
      </w:r>
    </w:p>
    <w:p w:rsidR="001E681E" w:rsidRDefault="001E681E" w:rsidP="008A7B6E">
      <w:r>
        <w:t>Keep FileZilla open; we</w:t>
      </w:r>
      <w:r w:rsidR="007A2F4E">
        <w:t>'ll</w:t>
      </w:r>
      <w:r>
        <w:t xml:space="preserve"> </w:t>
      </w:r>
      <w:r w:rsidR="007A2F4E">
        <w:t xml:space="preserve">use </w:t>
      </w:r>
      <w:r>
        <w:t xml:space="preserve">it </w:t>
      </w:r>
      <w:r w:rsidR="007A2F4E">
        <w:t xml:space="preserve">later </w:t>
      </w:r>
      <w:r>
        <w:t>to upload a new version of your file after you've made a few more changes.</w:t>
      </w:r>
    </w:p>
    <w:p w:rsidR="00D53FD2" w:rsidRDefault="00D53FD2" w:rsidP="009F0866">
      <w:pPr>
        <w:pStyle w:val="Heading2"/>
      </w:pPr>
      <w:r w:rsidRPr="00D840E9">
        <w:t>Adding links to some sites</w:t>
      </w:r>
    </w:p>
    <w:p w:rsidR="00AA43DA" w:rsidRDefault="00D53FD2" w:rsidP="004D6654">
      <w:r>
        <w:t>Now you</w:t>
      </w:r>
      <w:r w:rsidRPr="00D840E9">
        <w:t xml:space="preserve">'ll add some </w:t>
      </w:r>
      <w:r w:rsidR="009F0866">
        <w:t xml:space="preserve">more details </w:t>
      </w:r>
      <w:r w:rsidRPr="00D840E9">
        <w:t xml:space="preserve">about yourself, including links to sites other than our own. </w:t>
      </w:r>
    </w:p>
    <w:p w:rsidR="009F0866" w:rsidRDefault="009F0866" w:rsidP="000F5E24">
      <w:pPr>
        <w:pStyle w:val="InstructionwithCheckbox"/>
      </w:pPr>
      <w:r>
        <w:t xml:space="preserve">Between the </w:t>
      </w:r>
      <w:r w:rsidRPr="009F0866">
        <w:rPr>
          <w:rStyle w:val="HTMLElement"/>
        </w:rPr>
        <w:t>&lt;/p&gt;</w:t>
      </w:r>
      <w:r>
        <w:t xml:space="preserve"> for your high school and the </w:t>
      </w:r>
      <w:r w:rsidRPr="009F0866">
        <w:rPr>
          <w:rStyle w:val="HTMLElement"/>
        </w:rPr>
        <w:t>&lt;/body&gt;</w:t>
      </w:r>
      <w:r>
        <w:t xml:space="preserve"> ending tag, add an </w:t>
      </w:r>
      <w:r w:rsidRPr="009F0866">
        <w:rPr>
          <w:rStyle w:val="HTMLElement"/>
        </w:rPr>
        <w:t>&lt;h1&gt;</w:t>
      </w:r>
      <w:r>
        <w:t xml:space="preserve"> element with the contents </w:t>
      </w:r>
      <w:r w:rsidR="00D53FD2" w:rsidRPr="00F338A2">
        <w:rPr>
          <w:b/>
        </w:rPr>
        <w:t>Hobbies</w:t>
      </w:r>
      <w:r>
        <w:t>:</w:t>
      </w:r>
    </w:p>
    <w:p w:rsidR="00D76F64" w:rsidRDefault="009F0866" w:rsidP="00A339DA">
      <w:pPr>
        <w:pStyle w:val="HTMLBlock"/>
      </w:pPr>
      <w:r w:rsidRPr="009F0866">
        <w:rPr>
          <w:rStyle w:val="PreviousWork"/>
        </w:rPr>
        <w:t>&lt;/p&gt;</w:t>
      </w:r>
    </w:p>
    <w:p w:rsidR="00D76F64" w:rsidRDefault="009F0866" w:rsidP="00A339DA">
      <w:pPr>
        <w:pStyle w:val="HTMLBlock"/>
      </w:pPr>
      <w:r>
        <w:t>&lt;h1&gt;Hobbies&lt;/h1&gt;</w:t>
      </w:r>
    </w:p>
    <w:p w:rsidR="00CE3604" w:rsidRDefault="009F0866" w:rsidP="00A339DA">
      <w:pPr>
        <w:pStyle w:val="HTMLBlock"/>
        <w:rPr>
          <w:rStyle w:val="PreviousWork"/>
        </w:rPr>
      </w:pPr>
      <w:r w:rsidRPr="009F0866">
        <w:rPr>
          <w:rStyle w:val="PreviousWork"/>
        </w:rPr>
        <w:t>&lt;/body&gt;</w:t>
      </w:r>
    </w:p>
    <w:p w:rsidR="009F0866" w:rsidRDefault="00D53FD2" w:rsidP="000F5E24">
      <w:pPr>
        <w:pStyle w:val="InstructionwithCheckbox"/>
      </w:pPr>
      <w:r>
        <w:t xml:space="preserve">Under the </w:t>
      </w:r>
      <w:r w:rsidRPr="00050FD4">
        <w:rPr>
          <w:i/>
        </w:rPr>
        <w:t>Hobbie</w:t>
      </w:r>
      <w:r>
        <w:rPr>
          <w:i/>
        </w:rPr>
        <w:t>s</w:t>
      </w:r>
      <w:r w:rsidRPr="00D840E9">
        <w:t xml:space="preserve"> heading, write a paragraph or two about what you like to do when you have free time</w:t>
      </w:r>
      <w:r w:rsidR="009F0866">
        <w:t xml:space="preserve">.  Each paragraph should be contained within a </w:t>
      </w:r>
      <w:r w:rsidR="009F0866" w:rsidRPr="009F0866">
        <w:rPr>
          <w:rStyle w:val="HTMLElement"/>
        </w:rPr>
        <w:t>&lt;p&gt;</w:t>
      </w:r>
      <w:r w:rsidR="009F0866">
        <w:t xml:space="preserve">  </w:t>
      </w:r>
      <w:r w:rsidR="009F0866" w:rsidRPr="009F0866">
        <w:rPr>
          <w:rStyle w:val="HTMLElement"/>
        </w:rPr>
        <w:t>&lt;/p&gt;</w:t>
      </w:r>
      <w:r w:rsidR="009F0866">
        <w:t xml:space="preserve"> pair:</w:t>
      </w:r>
    </w:p>
    <w:p w:rsidR="009F0866" w:rsidRPr="009F0866" w:rsidRDefault="009F0866" w:rsidP="00A339DA">
      <w:pPr>
        <w:pStyle w:val="HTMLBlock"/>
        <w:rPr>
          <w:rStyle w:val="PreviousWork"/>
        </w:rPr>
      </w:pPr>
      <w:r w:rsidRPr="009F0866">
        <w:rPr>
          <w:rStyle w:val="PreviousWork"/>
        </w:rPr>
        <w:t>&lt;h1&gt;Hobbies&lt;/h1&gt;</w:t>
      </w:r>
    </w:p>
    <w:p w:rsidR="009F0866" w:rsidRDefault="009F0866" w:rsidP="00A339DA">
      <w:pPr>
        <w:pStyle w:val="HTMLBlock"/>
      </w:pPr>
      <w:r>
        <w:t>&lt;p&gt;</w:t>
      </w:r>
    </w:p>
    <w:p w:rsidR="009F0866" w:rsidRDefault="009F0866" w:rsidP="00A339DA">
      <w:pPr>
        <w:pStyle w:val="HTMLBlock"/>
      </w:pPr>
      <w:r>
        <w:t>One thing I like to do is …</w:t>
      </w:r>
    </w:p>
    <w:p w:rsidR="009F0866" w:rsidRDefault="009F0866" w:rsidP="00A339DA">
      <w:pPr>
        <w:pStyle w:val="HTMLBlock"/>
      </w:pPr>
      <w:r>
        <w:t>&lt;/p&gt;</w:t>
      </w:r>
    </w:p>
    <w:p w:rsidR="009F0866" w:rsidRDefault="009F0866" w:rsidP="00A339DA">
      <w:pPr>
        <w:pStyle w:val="HTMLBlock"/>
      </w:pPr>
    </w:p>
    <w:p w:rsidR="009F0866" w:rsidRDefault="009F0866" w:rsidP="00A339DA">
      <w:pPr>
        <w:pStyle w:val="HTMLBlock"/>
      </w:pPr>
      <w:r>
        <w:t>&lt;p&gt;</w:t>
      </w:r>
    </w:p>
    <w:p w:rsidR="009F0866" w:rsidRDefault="009F0866" w:rsidP="00A339DA">
      <w:pPr>
        <w:pStyle w:val="HTMLBlock"/>
      </w:pPr>
      <w:r>
        <w:t>Another hobby of mine is …</w:t>
      </w:r>
    </w:p>
    <w:p w:rsidR="009F0866" w:rsidRDefault="009F0866" w:rsidP="00A339DA">
      <w:pPr>
        <w:pStyle w:val="HTMLBlock"/>
      </w:pPr>
      <w:r>
        <w:t>&lt;/p&gt;</w:t>
      </w:r>
    </w:p>
    <w:p w:rsidR="001E681E" w:rsidRDefault="009F0866" w:rsidP="00A339DA">
      <w:pPr>
        <w:pStyle w:val="HTMLBlock"/>
        <w:rPr>
          <w:rStyle w:val="PreviousWork"/>
        </w:rPr>
      </w:pPr>
      <w:r w:rsidRPr="009F0866">
        <w:rPr>
          <w:rStyle w:val="PreviousWork"/>
        </w:rPr>
        <w:t>&lt;/body&gt;</w:t>
      </w:r>
    </w:p>
    <w:p w:rsidR="003C545F" w:rsidRDefault="009F0866" w:rsidP="003C545F">
      <w:r>
        <w:t xml:space="preserve">Next, </w:t>
      </w:r>
      <w:r w:rsidR="003C545F">
        <w:t xml:space="preserve">you’ll </w:t>
      </w:r>
      <w:r w:rsidR="00D53FD2" w:rsidRPr="00D840E9">
        <w:t xml:space="preserve">create a </w:t>
      </w:r>
      <w:r w:rsidR="00D53FD2" w:rsidRPr="00AA43DA">
        <w:rPr>
          <w:b/>
        </w:rPr>
        <w:t>bulleted list</w:t>
      </w:r>
      <w:r w:rsidR="00D53FD2" w:rsidRPr="00D840E9">
        <w:t xml:space="preserve"> </w:t>
      </w:r>
      <w:r w:rsidR="003C545F">
        <w:t xml:space="preserve">of </w:t>
      </w:r>
      <w:r w:rsidR="00D53FD2" w:rsidRPr="00D840E9">
        <w:t xml:space="preserve">links to other web sites having to do with your hobbies. You can check </w:t>
      </w:r>
      <w:r w:rsidR="00D53FD2">
        <w:t>the instructor’s page</w:t>
      </w:r>
      <w:r w:rsidR="00D53FD2" w:rsidRPr="00D840E9">
        <w:t xml:space="preserve"> </w:t>
      </w:r>
      <w:r w:rsidR="00077F70" w:rsidRPr="00D840E9">
        <w:t>for an example</w:t>
      </w:r>
      <w:r w:rsidR="00077F70">
        <w:t xml:space="preserve"> </w:t>
      </w:r>
      <w:r w:rsidR="00AA43DA">
        <w:t xml:space="preserve">(go to </w:t>
      </w:r>
      <w:r w:rsidR="00AA43DA" w:rsidRPr="003222EA">
        <w:rPr>
          <w:rStyle w:val="URL"/>
        </w:rPr>
        <w:t>people.hopewebdesign.net</w:t>
      </w:r>
      <w:r w:rsidR="00AA43DA">
        <w:t xml:space="preserve"> and then click the link for the instructor's page)</w:t>
      </w:r>
      <w:r>
        <w:t xml:space="preserve">.  </w:t>
      </w:r>
    </w:p>
    <w:p w:rsidR="00D53FD2" w:rsidRDefault="003C545F" w:rsidP="000F5E24">
      <w:pPr>
        <w:pStyle w:val="InstructionwithCheckbox"/>
      </w:pPr>
      <w:r>
        <w:t xml:space="preserve">Get started by adding </w:t>
      </w:r>
      <w:r w:rsidR="009F0866">
        <w:t>the basic structure for a bulleted list</w:t>
      </w:r>
      <w:r w:rsidR="00DF4BE6">
        <w:t>.  Note the '</w:t>
      </w:r>
      <w:r w:rsidR="00DF4BE6" w:rsidRPr="00DF4BE6">
        <w:rPr>
          <w:rFonts w:ascii="Courier New" w:hAnsi="Courier New"/>
        </w:rPr>
        <w:t>l</w:t>
      </w:r>
      <w:r w:rsidR="00DF4BE6">
        <w:t xml:space="preserve">' is the </w:t>
      </w:r>
      <w:r w:rsidR="00DF4BE6" w:rsidRPr="00DF4BE6">
        <w:rPr>
          <w:b/>
        </w:rPr>
        <w:t>letter</w:t>
      </w:r>
      <w:r w:rsidR="00DF4BE6">
        <w:t xml:space="preserve"> '</w:t>
      </w:r>
      <w:r w:rsidR="00DF4BE6" w:rsidRPr="00DF4BE6">
        <w:rPr>
          <w:rFonts w:ascii="Courier New" w:hAnsi="Courier New"/>
        </w:rPr>
        <w:t>l</w:t>
      </w:r>
      <w:r w:rsidR="00DF4BE6">
        <w:t xml:space="preserve">', not the </w:t>
      </w:r>
      <w:r w:rsidR="00DF4BE6" w:rsidRPr="00DF4BE6">
        <w:rPr>
          <w:b/>
        </w:rPr>
        <w:t>number</w:t>
      </w:r>
      <w:r w:rsidR="00DF4BE6">
        <w:t xml:space="preserve"> </w:t>
      </w:r>
      <w:r w:rsidR="00DF4BE6" w:rsidRPr="00DF4BE6">
        <w:rPr>
          <w:rFonts w:ascii="Courier New" w:hAnsi="Courier New"/>
        </w:rPr>
        <w:t>1</w:t>
      </w:r>
      <w:r w:rsidR="00DF4BE6">
        <w:t>.</w:t>
      </w:r>
    </w:p>
    <w:p w:rsidR="009F0866" w:rsidRDefault="009F0866" w:rsidP="00A339DA">
      <w:pPr>
        <w:pStyle w:val="HTMLBlock"/>
      </w:pPr>
      <w:r>
        <w:t>&lt;</w:t>
      </w:r>
      <w:proofErr w:type="spellStart"/>
      <w:r>
        <w:t>ul</w:t>
      </w:r>
      <w:proofErr w:type="spellEnd"/>
      <w:r>
        <w:t>&gt;</w:t>
      </w:r>
    </w:p>
    <w:p w:rsidR="009F0866" w:rsidRDefault="009F0866" w:rsidP="00A339DA">
      <w:pPr>
        <w:pStyle w:val="HTMLBlock"/>
      </w:pPr>
      <w:r>
        <w:tab/>
        <w:t>&lt;li&gt;Contents of first bullet&lt;/li&gt;</w:t>
      </w:r>
    </w:p>
    <w:p w:rsidR="009F0866" w:rsidRDefault="009F0866" w:rsidP="00A339DA">
      <w:pPr>
        <w:pStyle w:val="HTMLBlock"/>
      </w:pPr>
      <w:r>
        <w:tab/>
        <w:t>&lt;li&gt;Contents of second bullet&lt;/li&gt;</w:t>
      </w:r>
    </w:p>
    <w:p w:rsidR="009F0866" w:rsidRDefault="009F0866" w:rsidP="00A339DA">
      <w:pPr>
        <w:pStyle w:val="HTMLBlock"/>
      </w:pPr>
      <w:r>
        <w:tab/>
        <w:t>…</w:t>
      </w:r>
    </w:p>
    <w:p w:rsidR="009F0866" w:rsidRDefault="009F0866" w:rsidP="00A339DA">
      <w:pPr>
        <w:pStyle w:val="HTMLBlock"/>
      </w:pPr>
      <w:r>
        <w:tab/>
        <w:t>&lt;li&gt;Contents of last bullet</w:t>
      </w:r>
      <w:r w:rsidR="00E22EA4">
        <w:t>&lt;/li&gt;</w:t>
      </w:r>
    </w:p>
    <w:p w:rsidR="004C6780" w:rsidRDefault="009F0866" w:rsidP="00A339DA">
      <w:pPr>
        <w:pStyle w:val="HTMLBlock"/>
      </w:pPr>
      <w:r>
        <w:t>&lt;/</w:t>
      </w:r>
      <w:proofErr w:type="spellStart"/>
      <w:r>
        <w:t>ul</w:t>
      </w:r>
      <w:proofErr w:type="spellEnd"/>
      <w:r>
        <w:t>&gt;</w:t>
      </w:r>
      <w:r w:rsidR="004C6780">
        <w:br w:type="page"/>
      </w:r>
    </w:p>
    <w:p w:rsidR="00D53FD2" w:rsidRDefault="00D76F64" w:rsidP="000F5E24">
      <w:pPr>
        <w:pStyle w:val="InstructionwithCheckbox"/>
      </w:pPr>
      <w:r>
        <w:lastRenderedPageBreak/>
        <w:t>Add links within the bullets.  First, put the appropriat</w:t>
      </w:r>
      <w:r w:rsidR="003C545F">
        <w:t>e element structure in place – t</w:t>
      </w:r>
      <w:r>
        <w:t xml:space="preserve">he </w:t>
      </w:r>
      <w:r w:rsidRPr="003C545F">
        <w:rPr>
          <w:rStyle w:val="HTMLElement"/>
        </w:rPr>
        <w:t>&lt;a&gt;</w:t>
      </w:r>
      <w:r>
        <w:t xml:space="preserve"> element is used to create links in HTML:</w:t>
      </w:r>
    </w:p>
    <w:p w:rsidR="00D76F64" w:rsidRPr="00D76F64" w:rsidRDefault="00D76F64" w:rsidP="00A339DA">
      <w:pPr>
        <w:pStyle w:val="HTMLBlock"/>
        <w:rPr>
          <w:rStyle w:val="PreviousWork"/>
        </w:rPr>
      </w:pPr>
      <w:r w:rsidRPr="00D76F64">
        <w:rPr>
          <w:rStyle w:val="PreviousWork"/>
        </w:rPr>
        <w:t>&lt;</w:t>
      </w:r>
      <w:proofErr w:type="spellStart"/>
      <w:r w:rsidRPr="00D76F64">
        <w:rPr>
          <w:rStyle w:val="PreviousWork"/>
        </w:rPr>
        <w:t>ul</w:t>
      </w:r>
      <w:proofErr w:type="spellEnd"/>
      <w:r w:rsidRPr="00D76F64">
        <w:rPr>
          <w:rStyle w:val="PreviousWork"/>
        </w:rPr>
        <w:t>&gt;</w:t>
      </w:r>
    </w:p>
    <w:p w:rsidR="00D76F64" w:rsidRDefault="00D76F64" w:rsidP="00A339DA">
      <w:pPr>
        <w:pStyle w:val="HTMLBlock"/>
        <w:rPr>
          <w:rStyle w:val="PreviousWork"/>
        </w:rPr>
      </w:pPr>
      <w:r w:rsidRPr="00D76F64">
        <w:rPr>
          <w:rStyle w:val="PreviousWork"/>
        </w:rPr>
        <w:tab/>
        <w:t>&lt;li&gt;I like to eat ice cream at</w:t>
      </w:r>
      <w:r>
        <w:t xml:space="preserve"> &lt;a </w:t>
      </w:r>
      <w:proofErr w:type="spellStart"/>
      <w:r>
        <w:t>href</w:t>
      </w:r>
      <w:proofErr w:type="spellEnd"/>
      <w:r>
        <w:t>=""&gt;</w:t>
      </w:r>
      <w:r w:rsidRPr="00D76F64">
        <w:rPr>
          <w:rStyle w:val="PreviousWork"/>
        </w:rPr>
        <w:t>Captain Sundae</w:t>
      </w:r>
      <w:r>
        <w:t xml:space="preserve">&lt;/a&gt;. </w:t>
      </w:r>
      <w:r w:rsidRPr="00D76F64">
        <w:rPr>
          <w:rStyle w:val="PreviousWork"/>
        </w:rPr>
        <w:t>&lt;/li&gt;</w:t>
      </w:r>
    </w:p>
    <w:p w:rsidR="00D76F64" w:rsidRDefault="00D76F64" w:rsidP="000F5E24">
      <w:pPr>
        <w:pStyle w:val="InstructionwithCheckbox"/>
      </w:pPr>
      <w:r>
        <w:t>L</w:t>
      </w:r>
      <w:r w:rsidRPr="00D840E9">
        <w:t>oca</w:t>
      </w:r>
      <w:r w:rsidR="003C545F">
        <w:t xml:space="preserve">te the site you want to link to, </w:t>
      </w:r>
      <w:r w:rsidRPr="00D840E9">
        <w:t xml:space="preserve">using a web browser if </w:t>
      </w:r>
      <w:r>
        <w:t>necessary</w:t>
      </w:r>
      <w:r w:rsidR="003C545F">
        <w:t>.</w:t>
      </w:r>
      <w:r w:rsidR="003222EA">
        <w:t xml:space="preserve">  Then c</w:t>
      </w:r>
      <w:r w:rsidRPr="00D840E9">
        <w:t>opy the URL from your browser</w:t>
      </w:r>
      <w:r>
        <w:t xml:space="preserve">’s address bar by clicking in the address bar, ensuring all the text is selected, and pressing </w:t>
      </w:r>
      <w:r w:rsidRPr="00D76F64">
        <w:rPr>
          <w:rStyle w:val="KeyboardSequence"/>
        </w:rPr>
        <w:t>CTRL – C</w:t>
      </w:r>
      <w:r>
        <w:t xml:space="preserve">. </w:t>
      </w:r>
    </w:p>
    <w:p w:rsidR="00D76F64" w:rsidRDefault="00D76F64" w:rsidP="000F5E24">
      <w:pPr>
        <w:pStyle w:val="InstructionwithCheckbox"/>
      </w:pPr>
      <w:r>
        <w:t xml:space="preserve">Paste the URL as the contents of the </w:t>
      </w:r>
      <w:proofErr w:type="spellStart"/>
      <w:r>
        <w:rPr>
          <w:i/>
        </w:rPr>
        <w:t>href</w:t>
      </w:r>
      <w:proofErr w:type="spellEnd"/>
      <w:r>
        <w:rPr>
          <w:i/>
        </w:rPr>
        <w:t xml:space="preserve"> </w:t>
      </w:r>
      <w:r>
        <w:t>attribute, in between the double quotes</w:t>
      </w:r>
      <w:r w:rsidR="003C545F">
        <w:t>, as shown below</w:t>
      </w:r>
      <w:r>
        <w:t>:</w:t>
      </w:r>
    </w:p>
    <w:p w:rsidR="00D76F64" w:rsidRPr="00D76F64" w:rsidRDefault="00D76F64" w:rsidP="00A339DA">
      <w:pPr>
        <w:pStyle w:val="HTMLBlock"/>
        <w:rPr>
          <w:rStyle w:val="PreviousWork"/>
          <w:color w:val="auto"/>
        </w:rPr>
      </w:pPr>
      <w:r w:rsidRPr="00D76F64">
        <w:rPr>
          <w:rStyle w:val="PreviousWork"/>
        </w:rPr>
        <w:t xml:space="preserve">&lt;a </w:t>
      </w:r>
      <w:proofErr w:type="spellStart"/>
      <w:r w:rsidRPr="00D76F64">
        <w:rPr>
          <w:rStyle w:val="PreviousWork"/>
        </w:rPr>
        <w:t>href</w:t>
      </w:r>
      <w:proofErr w:type="spellEnd"/>
      <w:r w:rsidRPr="00D76F64">
        <w:rPr>
          <w:rStyle w:val="PreviousWork"/>
        </w:rPr>
        <w:t>="</w:t>
      </w:r>
      <w:r w:rsidRPr="00D76F64">
        <w:t>http://www.captainsundae.net/</w:t>
      </w:r>
      <w:r w:rsidRPr="00D76F64">
        <w:rPr>
          <w:rStyle w:val="PreviousWork"/>
        </w:rPr>
        <w:t>"&gt;Captain Sundae&lt;/a&gt;</w:t>
      </w:r>
      <w:r>
        <w:t>.</w:t>
      </w:r>
    </w:p>
    <w:p w:rsidR="00CE3604" w:rsidRDefault="003C545F" w:rsidP="000F5E24">
      <w:pPr>
        <w:pStyle w:val="InstructionwithCheckbox"/>
      </w:pPr>
      <w:r>
        <w:t>Repeat to add links for each of your bullets.</w:t>
      </w:r>
    </w:p>
    <w:p w:rsidR="00F338A2" w:rsidRDefault="00D76F64" w:rsidP="000F5E24">
      <w:pPr>
        <w:pStyle w:val="InstructionwithCheckbox"/>
      </w:pPr>
      <w:r>
        <w:t>Below the bulleted list</w:t>
      </w:r>
      <w:r w:rsidR="003C545F">
        <w:t xml:space="preserve"> (after the </w:t>
      </w:r>
      <w:r w:rsidR="003C545F" w:rsidRPr="003C545F">
        <w:rPr>
          <w:rStyle w:val="HTMLElement"/>
        </w:rPr>
        <w:t>&lt;/</w:t>
      </w:r>
      <w:proofErr w:type="spellStart"/>
      <w:r w:rsidR="003C545F" w:rsidRPr="003C545F">
        <w:rPr>
          <w:rStyle w:val="HTMLElement"/>
        </w:rPr>
        <w:t>ul</w:t>
      </w:r>
      <w:proofErr w:type="spellEnd"/>
      <w:r w:rsidR="003C545F" w:rsidRPr="003C545F">
        <w:rPr>
          <w:rStyle w:val="HTMLElement"/>
        </w:rPr>
        <w:t>&gt;</w:t>
      </w:r>
      <w:r w:rsidR="003C545F">
        <w:t xml:space="preserve"> ending tag)</w:t>
      </w:r>
      <w:r>
        <w:t>, a</w:t>
      </w:r>
      <w:r w:rsidR="00F338A2">
        <w:t xml:space="preserve">dd another </w:t>
      </w:r>
      <w:r w:rsidRPr="00D76F64">
        <w:rPr>
          <w:rStyle w:val="HTMLElement"/>
        </w:rPr>
        <w:t>&lt;h1&gt;</w:t>
      </w:r>
      <w:r>
        <w:t xml:space="preserve"> element with the contents </w:t>
      </w:r>
      <w:r w:rsidR="00D53FD2" w:rsidRPr="00F338A2">
        <w:rPr>
          <w:b/>
        </w:rPr>
        <w:t>Favorite Musical Artists</w:t>
      </w:r>
      <w:r w:rsidR="00D53FD2" w:rsidRPr="00D840E9">
        <w:t xml:space="preserve">, and create </w:t>
      </w:r>
      <w:r>
        <w:t xml:space="preserve">a bulleted list of </w:t>
      </w:r>
      <w:r w:rsidR="00D53FD2" w:rsidRPr="00D840E9">
        <w:t>links to the home pages for two or three of you</w:t>
      </w:r>
      <w:r w:rsidR="003C545F">
        <w:t>r favorite musicians or groups.</w:t>
      </w:r>
      <w:r w:rsidR="00DF4BE6">
        <w:t xml:space="preserve">  </w:t>
      </w:r>
      <w:r w:rsidR="00DF4BE6">
        <w:br/>
      </w:r>
      <w:r w:rsidR="00DF4BE6">
        <w:br/>
        <w:t>The '</w:t>
      </w:r>
      <w:r w:rsidR="00DF4BE6" w:rsidRPr="00DF4BE6">
        <w:rPr>
          <w:rFonts w:ascii="Courier New" w:hAnsi="Courier New"/>
        </w:rPr>
        <w:t>1</w:t>
      </w:r>
      <w:r w:rsidR="00DF4BE6">
        <w:t xml:space="preserve">' in </w:t>
      </w:r>
      <w:r w:rsidR="00DF4BE6" w:rsidRPr="00DF4BE6">
        <w:rPr>
          <w:rStyle w:val="HTMLElement"/>
        </w:rPr>
        <w:t>&lt;h1&gt;</w:t>
      </w:r>
      <w:r w:rsidR="00DF4BE6">
        <w:t xml:space="preserve"> is the </w:t>
      </w:r>
      <w:r w:rsidR="00DF4BE6" w:rsidRPr="00DF4BE6">
        <w:rPr>
          <w:b/>
        </w:rPr>
        <w:t>number</w:t>
      </w:r>
      <w:r w:rsidR="00DF4BE6">
        <w:t xml:space="preserve"> one, not the </w:t>
      </w:r>
      <w:r w:rsidR="00DF4BE6" w:rsidRPr="00DF4BE6">
        <w:rPr>
          <w:b/>
        </w:rPr>
        <w:t>letter</w:t>
      </w:r>
      <w:r w:rsidR="00DF4BE6">
        <w:t xml:space="preserve"> '</w:t>
      </w:r>
      <w:r w:rsidR="00DF4BE6" w:rsidRPr="00DF4BE6">
        <w:rPr>
          <w:rFonts w:ascii="Courier New" w:hAnsi="Courier New"/>
        </w:rPr>
        <w:t>l</w:t>
      </w:r>
      <w:r w:rsidR="00DF4BE6">
        <w:t>'</w:t>
      </w:r>
    </w:p>
    <w:p w:rsidR="00D76F64" w:rsidRDefault="00D76F64" w:rsidP="000F5E24">
      <w:pPr>
        <w:pStyle w:val="InstructionwithCheckbox"/>
      </w:pPr>
      <w:r>
        <w:t xml:space="preserve">Press </w:t>
      </w:r>
      <w:r w:rsidRPr="009A4189">
        <w:rPr>
          <w:rStyle w:val="KeyboardSequence"/>
        </w:rPr>
        <w:t>CTRL – S</w:t>
      </w:r>
      <w:r>
        <w:t xml:space="preserve"> to save your page.</w:t>
      </w:r>
    </w:p>
    <w:p w:rsidR="001E681E" w:rsidRDefault="001E681E" w:rsidP="000F5E24">
      <w:pPr>
        <w:pStyle w:val="InstructionwithCheckbox"/>
      </w:pPr>
      <w:r>
        <w:t>Switch back to FileZilla.</w:t>
      </w:r>
    </w:p>
    <w:p w:rsidR="001E681E" w:rsidRDefault="001E681E" w:rsidP="000F5E24">
      <w:pPr>
        <w:pStyle w:val="InstructionwithCheckbox"/>
      </w:pPr>
      <w:bookmarkStart w:id="2" w:name="_Ref482790664"/>
      <w:r>
        <w:t xml:space="preserve">Make sure you have </w:t>
      </w:r>
      <w:r w:rsidRPr="001E681E">
        <w:rPr>
          <w:rStyle w:val="FilePath"/>
        </w:rPr>
        <w:t>H:\csci</w:t>
      </w:r>
      <w:r w:rsidR="00E82C0E" w:rsidRPr="00E82C0E">
        <w:rPr>
          <w:rFonts w:ascii="Courier New" w:hAnsi="Courier New"/>
        </w:rPr>
        <w:fldChar w:fldCharType="begin"/>
      </w:r>
      <w:r w:rsidR="00E82C0E" w:rsidRPr="00E82C0E">
        <w:rPr>
          <w:rFonts w:ascii="Courier New" w:hAnsi="Courier New"/>
        </w:rPr>
        <w:instrText xml:space="preserve"> DOCPROPERTY  "Course Number"  \* MERGEFORMAT </w:instrText>
      </w:r>
      <w:r w:rsidR="00E82C0E" w:rsidRPr="00E82C0E">
        <w:rPr>
          <w:rFonts w:ascii="Courier New" w:hAnsi="Courier New"/>
        </w:rPr>
        <w:fldChar w:fldCharType="separate"/>
      </w:r>
      <w:r w:rsidR="009D3A0D">
        <w:rPr>
          <w:rFonts w:ascii="Courier New" w:hAnsi="Courier New"/>
        </w:rPr>
        <w:t>150</w:t>
      </w:r>
      <w:r w:rsidR="00E82C0E" w:rsidRPr="00E82C0E">
        <w:rPr>
          <w:rFonts w:ascii="Courier New" w:hAnsi="Courier New"/>
        </w:rPr>
        <w:fldChar w:fldCharType="end"/>
      </w:r>
      <w:r w:rsidRPr="001E681E">
        <w:rPr>
          <w:rStyle w:val="FilePath"/>
        </w:rPr>
        <w:t>\Lab1\first.last</w:t>
      </w:r>
      <w:r>
        <w:t xml:space="preserve"> open in the bottom portion of the left pane (replace </w:t>
      </w:r>
      <w:proofErr w:type="spellStart"/>
      <w:r>
        <w:t>first.last</w:t>
      </w:r>
      <w:proofErr w:type="spellEnd"/>
      <w:r>
        <w:t xml:space="preserve"> with your actual first and last names)</w:t>
      </w:r>
      <w:bookmarkEnd w:id="2"/>
    </w:p>
    <w:p w:rsidR="001E681E" w:rsidRDefault="001E681E" w:rsidP="000F5E24">
      <w:pPr>
        <w:pStyle w:val="InstructionwithCheckbox"/>
      </w:pPr>
      <w:r>
        <w:t>Make sure you've opened your folder in the right pane.</w:t>
      </w:r>
    </w:p>
    <w:p w:rsidR="000F3979" w:rsidRPr="000F3979" w:rsidRDefault="001E681E" w:rsidP="009F02CB">
      <w:pPr>
        <w:pStyle w:val="InstructionwithCheckbox"/>
        <w:rPr>
          <w:rStyle w:val="URL"/>
          <w:u w:val="none"/>
        </w:rPr>
      </w:pPr>
      <w:r>
        <w:t xml:space="preserve">Drag the file </w:t>
      </w:r>
      <w:r w:rsidRPr="001E681E">
        <w:rPr>
          <w:rStyle w:val="FilePath"/>
        </w:rPr>
        <w:t>lastname.html</w:t>
      </w:r>
      <w:r>
        <w:t xml:space="preserve"> from the left pane to the right pane to copy it to the server.  You can see a video at </w:t>
      </w:r>
      <w:r w:rsidR="000F3979" w:rsidRPr="000F3979">
        <w:rPr>
          <w:rStyle w:val="URL"/>
        </w:rPr>
        <w:t>http://shortlinks.hope.edu/webdesign-lab1-filezilla2</w:t>
      </w:r>
    </w:p>
    <w:p w:rsidR="009A4189" w:rsidRDefault="000F3979" w:rsidP="009F02CB">
      <w:pPr>
        <w:pStyle w:val="InstructionwithCheckbox"/>
      </w:pPr>
      <w:r>
        <w:t>E</w:t>
      </w:r>
      <w:r w:rsidR="009A4189">
        <w:t xml:space="preserve">nsure that it looks as you would expect by visiting </w:t>
      </w:r>
      <w:r w:rsidR="009A4189" w:rsidRPr="000F3979">
        <w:rPr>
          <w:u w:val="single"/>
        </w:rPr>
        <w:t>people.hopewebdesign.net</w:t>
      </w:r>
      <w:r w:rsidR="003C545F">
        <w:t xml:space="preserve"> and following the link to your page.</w:t>
      </w:r>
    </w:p>
    <w:p w:rsidR="004C6780" w:rsidRDefault="009A4189" w:rsidP="009F02CB">
      <w:r w:rsidRPr="009A4189">
        <w:rPr>
          <w:b/>
        </w:rPr>
        <w:t>An important point</w:t>
      </w:r>
      <w:r>
        <w:t xml:space="preserve">:  web browsers often </w:t>
      </w:r>
      <w:r>
        <w:rPr>
          <w:i/>
        </w:rPr>
        <w:t>cache</w:t>
      </w:r>
      <w:r>
        <w:t xml:space="preserve">, or keep a temporary local copy, of pages you visit in order to speed up the process of downloading them again in the future.  Sometimes, clicking the reload button </w:t>
      </w:r>
      <w:r>
        <w:rPr>
          <w:noProof/>
        </w:rPr>
        <w:drawing>
          <wp:inline distT="0" distB="0" distL="0" distR="0" wp14:anchorId="58886678" wp14:editId="03CFF92A">
            <wp:extent cx="198137" cy="198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137" cy="198137"/>
                    </a:xfrm>
                    <a:prstGeom prst="rect">
                      <a:avLst/>
                    </a:prstGeom>
                  </pic:spPr>
                </pic:pic>
              </a:graphicData>
            </a:graphic>
          </wp:inline>
        </w:drawing>
      </w:r>
      <w:r>
        <w:t xml:space="preserve"> in the browser will not get the most recent version of the file from the web server.  Holding down the Shift key while clicking the reload button will generally cause the browser to get the most recent version.</w:t>
      </w:r>
      <w:r w:rsidR="004C6780">
        <w:br w:type="page"/>
      </w:r>
    </w:p>
    <w:p w:rsidR="00D53FD2" w:rsidRDefault="00D53FD2" w:rsidP="009A4189">
      <w:pPr>
        <w:pStyle w:val="Heading2"/>
      </w:pPr>
      <w:r>
        <w:lastRenderedPageBreak/>
        <w:t>Adding pictures to your favorite vacation spots</w:t>
      </w:r>
    </w:p>
    <w:p w:rsidR="009F02CB" w:rsidRDefault="00D53FD2" w:rsidP="009F02CB">
      <w:r>
        <w:t xml:space="preserve">Next we'll spice up our document with a few images. </w:t>
      </w:r>
    </w:p>
    <w:p w:rsidR="009F02CB" w:rsidRDefault="00D53FD2" w:rsidP="000F5E24">
      <w:pPr>
        <w:pStyle w:val="InstructionwithCheckbox"/>
      </w:pPr>
      <w:r>
        <w:t xml:space="preserve">Create a new </w:t>
      </w:r>
      <w:r w:rsidR="009A4189" w:rsidRPr="009A4189">
        <w:rPr>
          <w:rStyle w:val="HTMLElement"/>
        </w:rPr>
        <w:t>&lt;h1&gt;</w:t>
      </w:r>
      <w:r w:rsidR="009A4189">
        <w:t xml:space="preserve"> element after your list of favorite musical artists with the text </w:t>
      </w:r>
      <w:r w:rsidRPr="009A4189">
        <w:rPr>
          <w:b/>
        </w:rPr>
        <w:t>Places I've been or would like to go</w:t>
      </w:r>
      <w:r>
        <w:t xml:space="preserve">. </w:t>
      </w:r>
    </w:p>
    <w:p w:rsidR="009F02CB" w:rsidRDefault="009F02CB" w:rsidP="000F5E24">
      <w:pPr>
        <w:pStyle w:val="InstructionwithCheckbox"/>
      </w:pPr>
      <w:r>
        <w:t>E</w:t>
      </w:r>
      <w:r w:rsidR="00D53FD2">
        <w:t xml:space="preserve">nter </w:t>
      </w:r>
      <w:r w:rsidR="0055508A" w:rsidRPr="000272B9">
        <w:rPr>
          <w:rStyle w:val="HTMLElement"/>
        </w:rPr>
        <w:t>&lt;p&gt;</w:t>
      </w:r>
      <w:r w:rsidR="0055508A">
        <w:t xml:space="preserve"> elements</w:t>
      </w:r>
      <w:r w:rsidR="00D53FD2">
        <w:t xml:space="preserve"> for each of the places you want to include pictures for. For example, my list at this point looks like this: </w:t>
      </w:r>
    </w:p>
    <w:p w:rsidR="00D53FD2" w:rsidRDefault="0055508A" w:rsidP="00A339DA">
      <w:pPr>
        <w:pStyle w:val="HTMLBlock"/>
        <w:rPr>
          <w:rStyle w:val="Heading2Char"/>
          <w:rFonts w:ascii="Courier New" w:eastAsiaTheme="minorEastAsia" w:hAnsi="Courier New" w:cstheme="minorBidi"/>
          <w:b w:val="0"/>
          <w:bCs w:val="0"/>
          <w:color w:val="auto"/>
          <w:sz w:val="22"/>
          <w:szCs w:val="22"/>
        </w:rPr>
      </w:pPr>
      <w:r w:rsidRPr="0055508A">
        <w:rPr>
          <w:rStyle w:val="Heading2Char"/>
          <w:rFonts w:ascii="Courier New" w:eastAsiaTheme="minorEastAsia" w:hAnsi="Courier New" w:cstheme="minorBidi"/>
          <w:b w:val="0"/>
          <w:bCs w:val="0"/>
          <w:color w:val="auto"/>
          <w:sz w:val="22"/>
          <w:szCs w:val="22"/>
        </w:rPr>
        <w:t>&lt;h1&gt;</w:t>
      </w:r>
      <w:r w:rsidR="00D53FD2" w:rsidRPr="0055508A">
        <w:rPr>
          <w:rStyle w:val="Heading2Char"/>
          <w:rFonts w:ascii="Courier New" w:eastAsiaTheme="minorEastAsia" w:hAnsi="Courier New" w:cstheme="minorBidi"/>
          <w:b w:val="0"/>
          <w:bCs w:val="0"/>
          <w:color w:val="auto"/>
          <w:sz w:val="22"/>
          <w:szCs w:val="22"/>
        </w:rPr>
        <w:t>Places I've been or would like to go</w:t>
      </w:r>
      <w:r w:rsidRPr="0055508A">
        <w:rPr>
          <w:rStyle w:val="Heading2Char"/>
          <w:rFonts w:ascii="Courier New" w:eastAsiaTheme="minorEastAsia" w:hAnsi="Courier New" w:cstheme="minorBidi"/>
          <w:b w:val="0"/>
          <w:bCs w:val="0"/>
          <w:color w:val="auto"/>
          <w:sz w:val="22"/>
          <w:szCs w:val="22"/>
        </w:rPr>
        <w:t>&lt;/h1&gt;</w:t>
      </w:r>
    </w:p>
    <w:p w:rsidR="0023263B" w:rsidRPr="0055508A" w:rsidRDefault="0023263B" w:rsidP="0023263B">
      <w:pPr>
        <w:pStyle w:val="HTMLBlock"/>
        <w:rPr>
          <w:rStyle w:val="Heading2Char"/>
          <w:rFonts w:ascii="Courier New" w:eastAsiaTheme="minorEastAsia" w:hAnsi="Courier New" w:cstheme="minorBidi"/>
          <w:b w:val="0"/>
          <w:bCs w:val="0"/>
          <w:color w:val="auto"/>
          <w:sz w:val="22"/>
          <w:szCs w:val="22"/>
        </w:rPr>
      </w:pPr>
      <w:r>
        <w:rPr>
          <w:rStyle w:val="Heading2Char"/>
          <w:rFonts w:ascii="Courier New" w:eastAsiaTheme="minorEastAsia" w:hAnsi="Courier New" w:cstheme="minorBidi"/>
          <w:b w:val="0"/>
          <w:bCs w:val="0"/>
          <w:color w:val="auto"/>
          <w:sz w:val="22"/>
          <w:szCs w:val="22"/>
        </w:rPr>
        <w:t xml:space="preserve">&lt;p&gt;El </w:t>
      </w:r>
      <w:proofErr w:type="spellStart"/>
      <w:r>
        <w:rPr>
          <w:rStyle w:val="Heading2Char"/>
          <w:rFonts w:ascii="Courier New" w:eastAsiaTheme="minorEastAsia" w:hAnsi="Courier New" w:cstheme="minorBidi"/>
          <w:b w:val="0"/>
          <w:bCs w:val="0"/>
          <w:color w:val="auto"/>
          <w:sz w:val="22"/>
          <w:szCs w:val="22"/>
        </w:rPr>
        <w:t>Tejar</w:t>
      </w:r>
      <w:proofErr w:type="spellEnd"/>
      <w:r>
        <w:rPr>
          <w:rStyle w:val="Heading2Char"/>
          <w:rFonts w:ascii="Courier New" w:eastAsiaTheme="minorEastAsia" w:hAnsi="Courier New" w:cstheme="minorBidi"/>
          <w:b w:val="0"/>
          <w:bCs w:val="0"/>
          <w:color w:val="auto"/>
          <w:sz w:val="22"/>
          <w:szCs w:val="22"/>
        </w:rPr>
        <w:t>, Chimaltenango, Guatemala&lt;/p&gt;</w:t>
      </w:r>
    </w:p>
    <w:p w:rsidR="00D53FD2" w:rsidRDefault="0055508A" w:rsidP="00A339DA">
      <w:pPr>
        <w:pStyle w:val="HTMLBlock"/>
      </w:pPr>
      <w:r>
        <w:t>&lt;p&gt;</w:t>
      </w:r>
      <w:r w:rsidR="00D53FD2">
        <w:t>Lugano, Switzerland</w:t>
      </w:r>
      <w:r>
        <w:t>&lt;/p&gt;</w:t>
      </w:r>
    </w:p>
    <w:p w:rsidR="00D53FD2" w:rsidRDefault="0055508A" w:rsidP="00A339DA">
      <w:pPr>
        <w:pStyle w:val="HTMLBlock"/>
      </w:pPr>
      <w:r>
        <w:t>&lt;p&gt;</w:t>
      </w:r>
      <w:r w:rsidR="00D53FD2">
        <w:t>Yunnan Province, China</w:t>
      </w:r>
      <w:r>
        <w:t>&lt;/p&gt;</w:t>
      </w:r>
    </w:p>
    <w:p w:rsidR="00D53FD2" w:rsidRDefault="0055508A" w:rsidP="00A339DA">
      <w:pPr>
        <w:pStyle w:val="HTMLBlock"/>
      </w:pPr>
      <w:r>
        <w:t>&lt;p&gt;</w:t>
      </w:r>
      <w:r w:rsidR="00D53FD2">
        <w:t>Istanbul, Turkey</w:t>
      </w:r>
      <w:r>
        <w:t>&lt;/p&gt;</w:t>
      </w:r>
    </w:p>
    <w:p w:rsidR="00D53FD2" w:rsidRDefault="0055508A" w:rsidP="00A339DA">
      <w:pPr>
        <w:pStyle w:val="HTMLBlock"/>
      </w:pPr>
      <w:r>
        <w:t>&lt;p&gt;</w:t>
      </w:r>
      <w:r w:rsidR="00D53FD2">
        <w:t>Silver Lake, Michigan</w:t>
      </w:r>
      <w:r>
        <w:t>&lt;/p&gt;</w:t>
      </w:r>
    </w:p>
    <w:p w:rsidR="0055508A" w:rsidRDefault="0055508A" w:rsidP="00A339DA">
      <w:pPr>
        <w:pStyle w:val="HTMLBlock"/>
      </w:pPr>
      <w:r>
        <w:t>&lt;p&gt;</w:t>
      </w:r>
      <w:r w:rsidR="00D53FD2">
        <w:t>Disney World, Orlando Florida</w:t>
      </w:r>
      <w:r>
        <w:t>&lt;/p&gt;</w:t>
      </w:r>
    </w:p>
    <w:p w:rsidR="0055508A" w:rsidRDefault="00D53FD2" w:rsidP="000F5E24">
      <w:pPr>
        <w:pStyle w:val="InstructionwithCheckbox"/>
      </w:pPr>
      <w:r>
        <w:t xml:space="preserve">Position the cursor </w:t>
      </w:r>
      <w:r>
        <w:rPr>
          <w:b/>
          <w:bCs/>
        </w:rPr>
        <w:t>after</w:t>
      </w:r>
      <w:r>
        <w:t xml:space="preserve"> the </w:t>
      </w:r>
      <w:r w:rsidR="0055508A">
        <w:t xml:space="preserve">ending paragraph tag </w:t>
      </w:r>
      <w:r w:rsidR="0055508A" w:rsidRPr="0055508A">
        <w:rPr>
          <w:rStyle w:val="HTMLElement"/>
        </w:rPr>
        <w:t>&lt;/p&gt;</w:t>
      </w:r>
      <w:r w:rsidR="0055508A">
        <w:t xml:space="preserve"> </w:t>
      </w:r>
      <w:r>
        <w:t>text of your first location (</w:t>
      </w:r>
      <w:r w:rsidR="004C6780" w:rsidRPr="004C6780">
        <w:rPr>
          <w:i/>
        </w:rPr>
        <w:t xml:space="preserve">El </w:t>
      </w:r>
      <w:proofErr w:type="spellStart"/>
      <w:r w:rsidR="004C6780" w:rsidRPr="004C6780">
        <w:rPr>
          <w:i/>
        </w:rPr>
        <w:t>Tejar</w:t>
      </w:r>
      <w:proofErr w:type="spellEnd"/>
      <w:r w:rsidRPr="004C6780">
        <w:rPr>
          <w:i/>
        </w:rPr>
        <w:t xml:space="preserve">, </w:t>
      </w:r>
      <w:r w:rsidR="004C6780" w:rsidRPr="004C6780">
        <w:rPr>
          <w:i/>
        </w:rPr>
        <w:t>Chimaltenango, Guatemala</w:t>
      </w:r>
      <w:r w:rsidR="004C6780">
        <w:t xml:space="preserve"> </w:t>
      </w:r>
      <w:r>
        <w:t xml:space="preserve">in </w:t>
      </w:r>
      <w:r w:rsidR="006F3E3F">
        <w:t>my</w:t>
      </w:r>
      <w:r>
        <w:t xml:space="preserve"> case).</w:t>
      </w:r>
    </w:p>
    <w:p w:rsidR="00DF4BE6" w:rsidRDefault="00ED704E" w:rsidP="000F5E24">
      <w:pPr>
        <w:pStyle w:val="InstructionwithCheckbox"/>
      </w:pPr>
      <w:r>
        <w:t xml:space="preserve">Press </w:t>
      </w:r>
      <w:r>
        <w:rPr>
          <w:b/>
        </w:rPr>
        <w:t xml:space="preserve">Enter </w:t>
      </w:r>
      <w:r>
        <w:t>to add a new line.</w:t>
      </w:r>
    </w:p>
    <w:p w:rsidR="00AA43DA" w:rsidRDefault="0055508A" w:rsidP="000F5E24">
      <w:pPr>
        <w:pStyle w:val="InstructionwithCheckbox"/>
      </w:pPr>
      <w:r>
        <w:t>F</w:t>
      </w:r>
      <w:r w:rsidR="00D53FD2">
        <w:t xml:space="preserve">ind </w:t>
      </w:r>
      <w:r>
        <w:t>a picture</w:t>
      </w:r>
      <w:r w:rsidR="00D53FD2">
        <w:t xml:space="preserve">. One place </w:t>
      </w:r>
      <w:r w:rsidR="000272B9">
        <w:t>you</w:t>
      </w:r>
      <w:r w:rsidR="00D53FD2">
        <w:t xml:space="preserve"> can do this and be relatively sure </w:t>
      </w:r>
      <w:r w:rsidR="000272B9">
        <w:t>you</w:t>
      </w:r>
      <w:r w:rsidR="00D53FD2">
        <w:t xml:space="preserve"> aren't violating any copyright held by the photographer is the Wikipedia Commons, located at </w:t>
      </w:r>
      <w:r w:rsidR="00D53FD2" w:rsidRPr="0055508A">
        <w:rPr>
          <w:u w:val="single"/>
        </w:rPr>
        <w:t>http://commons.wikimedia.org/wiki/Main_page</w:t>
      </w:r>
      <w:r w:rsidR="00D53FD2">
        <w:t xml:space="preserve">. </w:t>
      </w:r>
      <w:r w:rsidR="004C6780">
        <w:t xml:space="preserve">Use the </w:t>
      </w:r>
      <w:r w:rsidR="00D53FD2">
        <w:t xml:space="preserve">search box at the </w:t>
      </w:r>
      <w:r w:rsidR="00AA43DA">
        <w:t xml:space="preserve">top right corner of the page </w:t>
      </w:r>
      <w:r w:rsidR="00077F70">
        <w:t xml:space="preserve">to </w:t>
      </w:r>
      <w:r w:rsidR="00D53FD2">
        <w:t xml:space="preserve">help you find what you're looking for. </w:t>
      </w:r>
    </w:p>
    <w:p w:rsidR="00DB2A26" w:rsidRDefault="00D53FD2" w:rsidP="006F3E3F">
      <w:r>
        <w:t>Once you've found the image you’re looking for</w:t>
      </w:r>
      <w:r w:rsidR="0055508A">
        <w:t xml:space="preserve"> (be sure you’ve clicked on the </w:t>
      </w:r>
      <w:r w:rsidR="000272B9">
        <w:t xml:space="preserve">desired </w:t>
      </w:r>
      <w:r w:rsidR="0055508A">
        <w:t xml:space="preserve">image so you’re seeing </w:t>
      </w:r>
      <w:r w:rsidR="000272B9">
        <w:t xml:space="preserve">just </w:t>
      </w:r>
      <w:r w:rsidR="0055508A">
        <w:t>the image</w:t>
      </w:r>
      <w:r w:rsidR="000272B9">
        <w:t xml:space="preserve"> (it will look a lot like a PDF file preview within Gmail).</w:t>
      </w:r>
    </w:p>
    <w:p w:rsidR="00FF715E" w:rsidRDefault="00FF715E" w:rsidP="000F5E24">
      <w:pPr>
        <w:pStyle w:val="InstructionwithCheckbox"/>
      </w:pPr>
      <w:r>
        <w:t xml:space="preserve">Click the </w:t>
      </w:r>
      <w:r w:rsidR="0055508A">
        <w:rPr>
          <w:noProof/>
        </w:rPr>
        <w:drawing>
          <wp:inline distT="0" distB="0" distL="0" distR="0" wp14:anchorId="5C96857D" wp14:editId="158C0652">
            <wp:extent cx="205758" cy="21337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758" cy="213378"/>
                    </a:xfrm>
                    <a:prstGeom prst="rect">
                      <a:avLst/>
                    </a:prstGeom>
                  </pic:spPr>
                </pic:pic>
              </a:graphicData>
            </a:graphic>
          </wp:inline>
        </w:drawing>
      </w:r>
      <w:r w:rsidR="0055508A">
        <w:t xml:space="preserve"> button </w:t>
      </w:r>
      <w:r w:rsidR="004C6780">
        <w:t xml:space="preserve">in the bottom right corner of the window </w:t>
      </w:r>
      <w:r w:rsidR="0055508A">
        <w:t>to share the image.</w:t>
      </w:r>
    </w:p>
    <w:p w:rsidR="0055508A" w:rsidRDefault="0055508A" w:rsidP="000F5E24">
      <w:pPr>
        <w:pStyle w:val="InstructionwithCheckbox"/>
      </w:pPr>
      <w:r>
        <w:t xml:space="preserve">Ensure the </w:t>
      </w:r>
      <w:r>
        <w:rPr>
          <w:i/>
        </w:rPr>
        <w:t xml:space="preserve">Embed </w:t>
      </w:r>
      <w:r>
        <w:t>“tab” is selected.</w:t>
      </w:r>
    </w:p>
    <w:p w:rsidR="00ED704E" w:rsidRDefault="00ED704E" w:rsidP="000F5E24">
      <w:pPr>
        <w:pStyle w:val="InstructionwithCheckbox"/>
      </w:pPr>
      <w:r>
        <w:t>Select</w:t>
      </w:r>
      <w:r w:rsidR="004C6780">
        <w:t xml:space="preserve"> either Small, Medium, or Large from the drop-down list at the bottom.</w:t>
      </w:r>
    </w:p>
    <w:p w:rsidR="00ED704E" w:rsidRDefault="0055508A" w:rsidP="000F5E24">
      <w:pPr>
        <w:pStyle w:val="InstructionwithCheckbox"/>
      </w:pPr>
      <w:r>
        <w:t xml:space="preserve">Click in the box containing the </w:t>
      </w:r>
      <w:r w:rsidR="00ED704E">
        <w:t>HTML code for the image.  This should select all of the text.</w:t>
      </w:r>
    </w:p>
    <w:p w:rsidR="004C6780" w:rsidRDefault="00FF715E" w:rsidP="000F5E24">
      <w:pPr>
        <w:pStyle w:val="InstructionwithCheckbox"/>
      </w:pPr>
      <w:r>
        <w:t xml:space="preserve">Press </w:t>
      </w:r>
      <w:r w:rsidRPr="000272B9">
        <w:rPr>
          <w:rStyle w:val="KeyboardSequence"/>
        </w:rPr>
        <w:t>CTRL – C</w:t>
      </w:r>
      <w:r>
        <w:t xml:space="preserve"> to copy the text.</w:t>
      </w:r>
      <w:r w:rsidR="004C6780">
        <w:br w:type="page"/>
      </w:r>
    </w:p>
    <w:p w:rsidR="00ED704E" w:rsidRDefault="00ED704E" w:rsidP="000F5E24">
      <w:pPr>
        <w:pStyle w:val="InstructionwithCheckbox"/>
      </w:pPr>
      <w:r>
        <w:lastRenderedPageBreak/>
        <w:t xml:space="preserve">Go back to Brackets, and press </w:t>
      </w:r>
      <w:r w:rsidRPr="000272B9">
        <w:rPr>
          <w:rStyle w:val="KeyboardSequence"/>
        </w:rPr>
        <w:t>CTRL – V</w:t>
      </w:r>
      <w:r>
        <w:t xml:space="preserve"> to paste the text.  It might now look something like this</w:t>
      </w:r>
    </w:p>
    <w:p w:rsidR="00ED704E" w:rsidRPr="00ED704E" w:rsidRDefault="00ED704E" w:rsidP="00A339DA">
      <w:pPr>
        <w:pStyle w:val="HTMLBlock"/>
        <w:rPr>
          <w:rStyle w:val="PreviousWork"/>
        </w:rPr>
      </w:pPr>
      <w:r w:rsidRPr="00ED704E">
        <w:rPr>
          <w:rStyle w:val="PreviousWork"/>
        </w:rPr>
        <w:t>&lt;h1&gt;Places I've been or would like to go&lt;/h1&gt;</w:t>
      </w:r>
    </w:p>
    <w:p w:rsidR="00ED704E" w:rsidRPr="00ED704E" w:rsidRDefault="00ED704E" w:rsidP="00A339DA">
      <w:pPr>
        <w:pStyle w:val="HTMLBlock"/>
        <w:rPr>
          <w:rStyle w:val="PreviousWork"/>
        </w:rPr>
      </w:pPr>
      <w:r w:rsidRPr="00ED704E">
        <w:rPr>
          <w:rStyle w:val="PreviousWork"/>
        </w:rPr>
        <w:t>&lt;p&gt;Lugano, Switzerland&lt;/p&gt;</w:t>
      </w:r>
    </w:p>
    <w:p w:rsidR="00ED704E" w:rsidRPr="00DB2A26" w:rsidRDefault="00ED704E" w:rsidP="00A339DA">
      <w:pPr>
        <w:pStyle w:val="HTMLBlock"/>
      </w:pPr>
      <w:r w:rsidRPr="00ED704E">
        <w:t>&lt;p&gt;&lt;a href="https://commons.wikimedia.org/wiki/File:24MonteBre.jpg#/media/File:24MonteBre.jpg"&gt;&lt;img src="https://upload.wikimedia.org/wikipedia/commons/5/5c/24MonteBre.jpg" alt="24MonteBre.jpg" height="145" width="193"&gt;&lt;/a&gt;&lt;</w:t>
      </w:r>
      <w:proofErr w:type="spellStart"/>
      <w:r w:rsidRPr="00ED704E">
        <w:t>br</w:t>
      </w:r>
      <w:proofErr w:type="spellEnd"/>
      <w:r w:rsidRPr="00ED704E">
        <w:t>&gt;"&lt;a href="https://commons.wikimedia.org/wiki/File:24MonteBre.jpg#/media/File:24MonteBre.jpg"&gt;24MonteBre&lt;/a&gt;" by &lt;a href="//commons.wikimedia.org/w/index.php?title=User:MarkusMark&amp;amp;action=edit&amp;amp;redlink=1" class="new" title="</w:t>
      </w:r>
      <w:proofErr w:type="spellStart"/>
      <w:r w:rsidRPr="00ED704E">
        <w:t>User:MarkusMark</w:t>
      </w:r>
      <w:proofErr w:type="spellEnd"/>
      <w:r w:rsidRPr="00ED704E">
        <w:t xml:space="preserve"> (page does not exist)"&gt;</w:t>
      </w:r>
      <w:proofErr w:type="spellStart"/>
      <w:r w:rsidRPr="00ED704E">
        <w:t>MarkusMark</w:t>
      </w:r>
      <w:proofErr w:type="spellEnd"/>
      <w:r w:rsidRPr="00ED704E">
        <w:t>&lt;/a&gt; - &lt;span class="</w:t>
      </w:r>
      <w:proofErr w:type="spellStart"/>
      <w:r w:rsidRPr="00ED704E">
        <w:t>int</w:t>
      </w:r>
      <w:proofErr w:type="spellEnd"/>
      <w:r w:rsidRPr="00ED704E">
        <w:t xml:space="preserve">-own-work" </w:t>
      </w:r>
      <w:proofErr w:type="spellStart"/>
      <w:r w:rsidRPr="00ED704E">
        <w:t>lang</w:t>
      </w:r>
      <w:proofErr w:type="spellEnd"/>
      <w:r w:rsidRPr="00ED704E">
        <w:t>="</w:t>
      </w:r>
      <w:proofErr w:type="spellStart"/>
      <w:r w:rsidRPr="00ED704E">
        <w:t>en</w:t>
      </w:r>
      <w:proofErr w:type="spellEnd"/>
      <w:r w:rsidRPr="00ED704E">
        <w:t xml:space="preserve">"&gt;Own work&lt;/span&gt;. Licensed under &lt;a </w:t>
      </w:r>
      <w:proofErr w:type="spellStart"/>
      <w:r w:rsidRPr="00ED704E">
        <w:t>href</w:t>
      </w:r>
      <w:proofErr w:type="spellEnd"/>
      <w:r w:rsidRPr="00ED704E">
        <w:t>="http://creativecommons.org/licenses/by-</w:t>
      </w:r>
      <w:proofErr w:type="spellStart"/>
      <w:r w:rsidRPr="00ED704E">
        <w:t>sa</w:t>
      </w:r>
      <w:proofErr w:type="spellEnd"/>
      <w:r w:rsidRPr="00ED704E">
        <w:t xml:space="preserve">/3.0" title="Creative Commons Attribution-Share Alike 3.0"&gt;CC BY-SA 3.0&lt;/a&gt; via &lt;a </w:t>
      </w:r>
      <w:proofErr w:type="spellStart"/>
      <w:r w:rsidRPr="00ED704E">
        <w:t>href</w:t>
      </w:r>
      <w:proofErr w:type="spellEnd"/>
      <w:r w:rsidRPr="00ED704E">
        <w:t>="//commons.wikimedia.org/wiki/"&gt;Wikimedia Commons&lt;/a&gt;.&lt;/p&gt;</w:t>
      </w:r>
    </w:p>
    <w:p w:rsidR="00CE3604" w:rsidRDefault="00D53FD2" w:rsidP="00BD04D0">
      <w:r>
        <w:t xml:space="preserve">When you've found images for each </w:t>
      </w:r>
      <w:r w:rsidR="00DB2A26">
        <w:t>location</w:t>
      </w:r>
      <w:r>
        <w:t>,</w:t>
      </w:r>
      <w:r w:rsidR="00E16A17">
        <w:t xml:space="preserve"> publish your page to the site </w:t>
      </w:r>
      <w:r w:rsidR="0014569B">
        <w:t xml:space="preserve">using </w:t>
      </w:r>
      <w:r w:rsidR="00E32EAC">
        <w:t xml:space="preserve">FileZilla; refer to the instructions on page </w:t>
      </w:r>
      <w:r w:rsidR="008767CE">
        <w:fldChar w:fldCharType="begin"/>
      </w:r>
      <w:r w:rsidR="008767CE">
        <w:instrText xml:space="preserve"> PAGEREF _Ref345508920 \h </w:instrText>
      </w:r>
      <w:r w:rsidR="008767CE">
        <w:fldChar w:fldCharType="separate"/>
      </w:r>
      <w:r w:rsidR="008B2779">
        <w:rPr>
          <w:noProof/>
        </w:rPr>
        <w:t>5</w:t>
      </w:r>
      <w:r w:rsidR="008767CE">
        <w:fldChar w:fldCharType="end"/>
      </w:r>
      <w:r w:rsidR="00E32EAC">
        <w:t xml:space="preserve"> if you need a refresher on how to do this</w:t>
      </w:r>
      <w:r w:rsidR="00E16A17">
        <w:t>.</w:t>
      </w:r>
    </w:p>
    <w:p w:rsidR="00D53FD2" w:rsidRDefault="00D53FD2" w:rsidP="00BD04D0">
      <w:pPr>
        <w:pStyle w:val="Heading1"/>
      </w:pPr>
      <w:r>
        <w:t>Some other things to try</w:t>
      </w:r>
    </w:p>
    <w:p w:rsidR="00D53FD2" w:rsidRDefault="00D53FD2" w:rsidP="00BD04D0">
      <w:pPr>
        <w:pStyle w:val="SecondaryInstruction"/>
        <w:ind w:left="0"/>
      </w:pPr>
      <w:r w:rsidRPr="00381C58">
        <w:rPr>
          <w:b/>
        </w:rPr>
        <w:t>Set a background color for your page</w:t>
      </w:r>
      <w:r>
        <w:t xml:space="preserve">.  To do this, </w:t>
      </w:r>
      <w:r w:rsidR="00AF2020">
        <w:t xml:space="preserve">add a </w:t>
      </w:r>
      <w:r w:rsidR="00AF2020" w:rsidRPr="00AF2020">
        <w:rPr>
          <w:rStyle w:val="HTMLElement"/>
        </w:rPr>
        <w:t>style</w:t>
      </w:r>
      <w:r w:rsidR="00AF2020">
        <w:t xml:space="preserve"> attribute to the </w:t>
      </w:r>
      <w:r w:rsidR="00AF2020" w:rsidRPr="00AF2020">
        <w:rPr>
          <w:rStyle w:val="HTMLElement"/>
        </w:rPr>
        <w:t>&lt;body&gt;</w:t>
      </w:r>
      <w:r w:rsidR="00794D98">
        <w:t xml:space="preserve"> element</w:t>
      </w:r>
      <w:r w:rsidR="00DF4BE6">
        <w:t xml:space="preserve">.  </w:t>
      </w:r>
      <w:r w:rsidR="00DF4BE6" w:rsidRPr="00E32EAC">
        <w:rPr>
          <w:b/>
        </w:rPr>
        <w:t>B</w:t>
      </w:r>
      <w:r w:rsidR="00794D98" w:rsidRPr="00E32EAC">
        <w:rPr>
          <w:b/>
        </w:rPr>
        <w:t>e careful not to put a space betw</w:t>
      </w:r>
      <w:r w:rsidR="00DF4BE6" w:rsidRPr="00E32EAC">
        <w:rPr>
          <w:b/>
        </w:rPr>
        <w:t xml:space="preserve">een the 'b' in </w:t>
      </w:r>
      <w:proofErr w:type="spellStart"/>
      <w:r w:rsidR="00DF4BE6" w:rsidRPr="00E32EAC">
        <w:rPr>
          <w:b/>
        </w:rPr>
        <w:t>rgb</w:t>
      </w:r>
      <w:proofErr w:type="spellEnd"/>
      <w:r w:rsidR="00DF4BE6" w:rsidRPr="00E32EAC">
        <w:rPr>
          <w:b/>
        </w:rPr>
        <w:t xml:space="preserve"> and the '('</w:t>
      </w:r>
      <w:r w:rsidR="00DF4BE6">
        <w:t>.</w:t>
      </w:r>
    </w:p>
    <w:p w:rsidR="00AF2020" w:rsidRDefault="00AF2020" w:rsidP="00A339DA">
      <w:pPr>
        <w:pStyle w:val="HTMLBlock"/>
      </w:pPr>
      <w:r>
        <w:t xml:space="preserve">&lt;body style="background-color: </w:t>
      </w:r>
      <w:proofErr w:type="spellStart"/>
      <w:r>
        <w:t>rgb</w:t>
      </w:r>
      <w:proofErr w:type="spellEnd"/>
      <w:r>
        <w:t>(255,0,0);"&gt;</w:t>
      </w:r>
    </w:p>
    <w:p w:rsidR="00AF2020" w:rsidRPr="00AF2020" w:rsidRDefault="00AF2020" w:rsidP="00BD04D0">
      <w:pPr>
        <w:pStyle w:val="SecondaryInstruction"/>
        <w:ind w:left="0"/>
      </w:pPr>
      <w:r>
        <w:t xml:space="preserve">Then, right-click on the </w:t>
      </w:r>
      <w:r w:rsidRPr="00DF4BE6">
        <w:rPr>
          <w:rFonts w:ascii="Courier New" w:hAnsi="Courier New" w:cs="Courier New"/>
        </w:rPr>
        <w:t>255</w:t>
      </w:r>
      <w:r>
        <w:t xml:space="preserve"> in the</w:t>
      </w:r>
      <w:r w:rsidRPr="000272B9">
        <w:rPr>
          <w:rStyle w:val="HTMLElement"/>
        </w:rPr>
        <w:t xml:space="preserve"> style </w:t>
      </w:r>
      <w:r>
        <w:t xml:space="preserve">attribute, choose </w:t>
      </w:r>
      <w:r w:rsidRPr="00AF2020">
        <w:rPr>
          <w:i/>
        </w:rPr>
        <w:t>Quick Edit</w:t>
      </w:r>
      <w:r>
        <w:t xml:space="preserve">, and use the color picker to select the desired color.  </w:t>
      </w:r>
      <w:r w:rsidR="000272B9">
        <w:t>T</w:t>
      </w:r>
      <w:r>
        <w:t xml:space="preserve">he </w:t>
      </w:r>
      <w:proofErr w:type="spellStart"/>
      <w:r>
        <w:rPr>
          <w:i/>
        </w:rPr>
        <w:t>rgb</w:t>
      </w:r>
      <w:proofErr w:type="spellEnd"/>
      <w:r>
        <w:rPr>
          <w:i/>
        </w:rPr>
        <w:t xml:space="preserve"> </w:t>
      </w:r>
      <w:r w:rsidR="000272B9" w:rsidRPr="000272B9">
        <w:t>color</w:t>
      </w:r>
      <w:r w:rsidR="000272B9">
        <w:rPr>
          <w:i/>
        </w:rPr>
        <w:t xml:space="preserve"> </w:t>
      </w:r>
      <w:r>
        <w:t xml:space="preserve">representation uses a particular combination of </w:t>
      </w:r>
      <w:r w:rsidRPr="00AF2020">
        <w:rPr>
          <w:u w:val="single"/>
        </w:rPr>
        <w:t>r</w:t>
      </w:r>
      <w:r>
        <w:t xml:space="preserve">ed, </w:t>
      </w:r>
      <w:r w:rsidRPr="00AF2020">
        <w:rPr>
          <w:u w:val="single"/>
        </w:rPr>
        <w:t>g</w:t>
      </w:r>
      <w:r>
        <w:t xml:space="preserve">reen and </w:t>
      </w:r>
      <w:r w:rsidRPr="00AF2020">
        <w:rPr>
          <w:u w:val="single"/>
        </w:rPr>
        <w:t>b</w:t>
      </w:r>
      <w:r>
        <w:t>lue to represent a color; we’ll talk about this in more detail in future labs.</w:t>
      </w:r>
    </w:p>
    <w:p w:rsidR="00D53FD2" w:rsidRDefault="00D53FD2" w:rsidP="00BD04D0">
      <w:pPr>
        <w:pStyle w:val="SecondaryInstruction"/>
        <w:ind w:left="0"/>
      </w:pPr>
      <w:r>
        <w:rPr>
          <w:b/>
        </w:rPr>
        <w:t>Change the text color for your page</w:t>
      </w:r>
      <w:r w:rsidRPr="00381C58">
        <w:t>.</w:t>
      </w:r>
      <w:r>
        <w:rPr>
          <w:b/>
        </w:rPr>
        <w:t xml:space="preserve">  </w:t>
      </w:r>
      <w:r w:rsidR="00AF2020">
        <w:t xml:space="preserve">To do this, add a second part to the </w:t>
      </w:r>
      <w:r w:rsidR="00AF2020" w:rsidRPr="00AF2020">
        <w:rPr>
          <w:rStyle w:val="HTMLElement"/>
        </w:rPr>
        <w:t>style</w:t>
      </w:r>
      <w:r w:rsidR="00AF2020">
        <w:t xml:space="preserve"> attribute:</w:t>
      </w:r>
    </w:p>
    <w:p w:rsidR="00AF2020" w:rsidRDefault="00AF2020" w:rsidP="00A339DA">
      <w:pPr>
        <w:pStyle w:val="HTMLBlock"/>
      </w:pPr>
      <w:r w:rsidRPr="00AF2020">
        <w:rPr>
          <w:rStyle w:val="PreviousWork"/>
        </w:rPr>
        <w:t>&lt;body style="</w:t>
      </w:r>
      <w:r>
        <w:rPr>
          <w:rStyle w:val="PreviousWork"/>
        </w:rPr>
        <w:t>background</w:t>
      </w:r>
      <w:r w:rsidRPr="00AF2020">
        <w:rPr>
          <w:rStyle w:val="PreviousWork"/>
        </w:rPr>
        <w:t xml:space="preserve">: </w:t>
      </w:r>
      <w:proofErr w:type="spellStart"/>
      <w:r w:rsidRPr="00AF2020">
        <w:rPr>
          <w:rStyle w:val="PreviousWork"/>
        </w:rPr>
        <w:t>rgb</w:t>
      </w:r>
      <w:proofErr w:type="spellEnd"/>
      <w:r w:rsidRPr="00AF2020">
        <w:rPr>
          <w:rStyle w:val="PreviousWork"/>
        </w:rPr>
        <w:t>(255,0,0);</w:t>
      </w:r>
      <w:r>
        <w:t xml:space="preserve"> color: </w:t>
      </w:r>
      <w:proofErr w:type="spellStart"/>
      <w:r>
        <w:t>rgb</w:t>
      </w:r>
      <w:proofErr w:type="spellEnd"/>
      <w:r>
        <w:t>(255,255,255)</w:t>
      </w:r>
      <w:r w:rsidRPr="00AF2020">
        <w:rPr>
          <w:rStyle w:val="PreviousWork"/>
        </w:rPr>
        <w:t>"&gt;</w:t>
      </w:r>
    </w:p>
    <w:p w:rsidR="00AF2020" w:rsidRDefault="00AF2020" w:rsidP="00BD04D0">
      <w:pPr>
        <w:pStyle w:val="SecondaryInstruction"/>
        <w:ind w:left="0"/>
      </w:pPr>
      <w:r>
        <w:t>You can again use the Quick Edit method to open a color picker to choose a color.</w:t>
      </w:r>
    </w:p>
    <w:p w:rsidR="00AF2020" w:rsidRDefault="000272B9" w:rsidP="00BD04D0">
      <w:pPr>
        <w:pStyle w:val="SecondaryInstruction"/>
        <w:ind w:left="0"/>
      </w:pPr>
      <w:r>
        <w:t>Y</w:t>
      </w:r>
      <w:r w:rsidR="00AF2020">
        <w:t>our links won’t change color when you do this; we’ll learn how to control the color of links in a subsequent lab.</w:t>
      </w:r>
    </w:p>
    <w:p w:rsidR="00DB2A26" w:rsidRDefault="00D53FD2" w:rsidP="00BD04D0">
      <w:pPr>
        <w:pStyle w:val="SecondaryInstruction"/>
        <w:ind w:left="0"/>
      </w:pPr>
      <w:r w:rsidRPr="00DB2A26">
        <w:rPr>
          <w:b/>
        </w:rPr>
        <w:lastRenderedPageBreak/>
        <w:t>Add some video to your page</w:t>
      </w:r>
      <w:r>
        <w:t>.</w:t>
      </w:r>
      <w:r w:rsidRPr="00DB2A26">
        <w:rPr>
          <w:b/>
        </w:rPr>
        <w:t xml:space="preserve">  </w:t>
      </w:r>
      <w:r>
        <w:t xml:space="preserve">First, find </w:t>
      </w:r>
      <w:r w:rsidR="00E32EAC">
        <w:t>a</w:t>
      </w:r>
      <w:r>
        <w:t xml:space="preserve"> video on YouTube about one of your hobbies </w:t>
      </w:r>
      <w:r w:rsidR="00DF4BE6">
        <w:t xml:space="preserve">or </w:t>
      </w:r>
      <w:r>
        <w:t xml:space="preserve">vacation spots.  Once you’ve found </w:t>
      </w:r>
      <w:r w:rsidR="00DF4BE6">
        <w:t xml:space="preserve">a </w:t>
      </w:r>
      <w:r>
        <w:t xml:space="preserve">video, </w:t>
      </w:r>
      <w:r w:rsidR="00DB2A26">
        <w:t xml:space="preserve">click </w:t>
      </w:r>
      <w:r w:rsidR="00DB2A26" w:rsidRPr="00DB2A26">
        <w:rPr>
          <w:i/>
        </w:rPr>
        <w:t xml:space="preserve">Share </w:t>
      </w:r>
      <w:r w:rsidR="00DB2A26">
        <w:t xml:space="preserve">and then </w:t>
      </w:r>
      <w:r w:rsidRPr="00DB2A26">
        <w:rPr>
          <w:i/>
        </w:rPr>
        <w:t>Embed</w:t>
      </w:r>
      <w:r w:rsidR="00DB2A26">
        <w:t>, as shown below:</w:t>
      </w:r>
      <w:r>
        <w:br/>
      </w:r>
      <w:r w:rsidR="00064689">
        <w:rPr>
          <w:noProof/>
        </w:rPr>
        <w:drawing>
          <wp:inline distT="0" distB="0" distL="0" distR="0">
            <wp:extent cx="3276600" cy="2101875"/>
            <wp:effectExtent l="0" t="0" r="0" b="0"/>
            <wp:docPr id="4" name="Picture 4" descr="C:\Users\mcfall\AppData\Local\Temp\SNAGHTML2fab15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fall\AppData\Local\Temp\SNAGHTML2fab15b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802" cy="2114193"/>
                    </a:xfrm>
                    <a:prstGeom prst="rect">
                      <a:avLst/>
                    </a:prstGeom>
                    <a:noFill/>
                    <a:ln>
                      <a:noFill/>
                    </a:ln>
                  </pic:spPr>
                </pic:pic>
              </a:graphicData>
            </a:graphic>
          </wp:inline>
        </w:drawing>
      </w:r>
      <w:r w:rsidR="00DB2A26">
        <w:t xml:space="preserve"> </w:t>
      </w:r>
    </w:p>
    <w:p w:rsidR="00D53FD2" w:rsidRDefault="00D53FD2" w:rsidP="00BD04D0">
      <w:pPr>
        <w:pStyle w:val="SecondaryInstruction"/>
        <w:ind w:left="0"/>
      </w:pPr>
      <w:r>
        <w:t xml:space="preserve">Follow these steps to </w:t>
      </w:r>
      <w:r w:rsidR="00276AC2">
        <w:t>copy/</w:t>
      </w:r>
      <w:r>
        <w:t>paste the video into your page:</w:t>
      </w:r>
    </w:p>
    <w:p w:rsidR="00D53FD2" w:rsidRDefault="00064689" w:rsidP="003C77F0">
      <w:pPr>
        <w:pStyle w:val="ListParagraph"/>
        <w:numPr>
          <w:ilvl w:val="0"/>
          <w:numId w:val="36"/>
        </w:numPr>
        <w:ind w:left="360"/>
      </w:pPr>
      <w:r>
        <w:t>Click the COPY link in the bottom right corner of the Embed Video window.</w:t>
      </w:r>
    </w:p>
    <w:p w:rsidR="004775BE" w:rsidRDefault="004775BE" w:rsidP="003C77F0">
      <w:pPr>
        <w:pStyle w:val="ListParagraph"/>
        <w:numPr>
          <w:ilvl w:val="0"/>
          <w:numId w:val="36"/>
        </w:numPr>
        <w:ind w:left="360"/>
      </w:pPr>
      <w:r>
        <w:t xml:space="preserve">Switch to </w:t>
      </w:r>
      <w:r w:rsidR="00276AC2">
        <w:t>Brackets</w:t>
      </w:r>
      <w:r>
        <w:t>.</w:t>
      </w:r>
    </w:p>
    <w:p w:rsidR="00D53FD2" w:rsidRDefault="00276AC2" w:rsidP="003C77F0">
      <w:pPr>
        <w:pStyle w:val="ListParagraph"/>
        <w:numPr>
          <w:ilvl w:val="0"/>
          <w:numId w:val="36"/>
        </w:numPr>
        <w:ind w:left="360"/>
      </w:pPr>
      <w:r>
        <w:t xml:space="preserve">Find the spot where you wish to embed the video (inside the </w:t>
      </w:r>
      <w:r w:rsidRPr="00276AC2">
        <w:rPr>
          <w:rStyle w:val="HTMLElement"/>
        </w:rPr>
        <w:t>&lt;body&gt;</w:t>
      </w:r>
      <w:r>
        <w:t xml:space="preserve"> element, but not inside any other tags).</w:t>
      </w:r>
    </w:p>
    <w:p w:rsidR="00BD04D0" w:rsidRDefault="00276AC2" w:rsidP="003C77F0">
      <w:pPr>
        <w:pStyle w:val="ListParagraph"/>
        <w:numPr>
          <w:ilvl w:val="0"/>
          <w:numId w:val="36"/>
        </w:numPr>
        <w:ind w:left="360"/>
      </w:pPr>
      <w:r>
        <w:t xml:space="preserve">Press </w:t>
      </w:r>
      <w:r w:rsidRPr="003C77F0">
        <w:rPr>
          <w:rStyle w:val="KeyboardSequence"/>
        </w:rPr>
        <w:t>CTRL – V</w:t>
      </w:r>
      <w:r>
        <w:t xml:space="preserve"> to paste the block of HTML into the document.</w:t>
      </w:r>
    </w:p>
    <w:p w:rsidR="00D53FD2" w:rsidRDefault="003C77F0" w:rsidP="003C77F0">
      <w:r>
        <w:t>You should now see the video in the live preview window.</w:t>
      </w:r>
    </w:p>
    <w:p w:rsidR="003C77F0" w:rsidRPr="00125B15" w:rsidRDefault="003C77F0" w:rsidP="003C77F0">
      <w:r>
        <w:t>When you are done, save your document (</w:t>
      </w:r>
      <w:r w:rsidRPr="000272B9">
        <w:rPr>
          <w:rStyle w:val="KeyboardSequence"/>
        </w:rPr>
        <w:t>CTRL – S</w:t>
      </w:r>
      <w:r w:rsidR="005955F2">
        <w:t xml:space="preserve">) and then use </w:t>
      </w:r>
      <w:r w:rsidR="00E32EAC">
        <w:t>FileZilla</w:t>
      </w:r>
      <w:r w:rsidR="005955F2">
        <w:t xml:space="preserve"> </w:t>
      </w:r>
      <w:r>
        <w:t>to upload it.</w:t>
      </w:r>
      <w:r w:rsidR="004C6780">
        <w:t xml:space="preserve">  You don't need to turn anything in via Moodle; I will collect the lab by downloading a copy of people.hopewebdesign.net at the beginning of next week's lab.</w:t>
      </w:r>
    </w:p>
    <w:sectPr w:rsidR="003C77F0" w:rsidRPr="00125B15" w:rsidSect="00125B15">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3A2" w:rsidRDefault="00D553A2">
      <w:r>
        <w:separator/>
      </w:r>
    </w:p>
  </w:endnote>
  <w:endnote w:type="continuationSeparator" w:id="0">
    <w:p w:rsidR="00D553A2" w:rsidRDefault="00D55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F0" w:rsidRDefault="003C77F0">
    <w:pPr>
      <w:pStyle w:val="Footer"/>
    </w:pPr>
    <w:r>
      <w:ptab w:relativeTo="margin" w:alignment="center" w:leader="none"/>
    </w:r>
    <w:r w:rsidR="005F0D6E">
      <w:tab/>
    </w:r>
    <w:r>
      <w:t xml:space="preserve">Page </w:t>
    </w:r>
    <w:r w:rsidRPr="00801673">
      <w:fldChar w:fldCharType="begin"/>
    </w:r>
    <w:r w:rsidRPr="00801673">
      <w:instrText xml:space="preserve"> PAGE  \* Arabic  \* MERGEFORMAT </w:instrText>
    </w:r>
    <w:r w:rsidRPr="00801673">
      <w:fldChar w:fldCharType="separate"/>
    </w:r>
    <w:r w:rsidR="00935D50">
      <w:rPr>
        <w:noProof/>
      </w:rPr>
      <w:t>12</w:t>
    </w:r>
    <w:r w:rsidRPr="00801673">
      <w:fldChar w:fldCharType="end"/>
    </w:r>
    <w:r>
      <w:t xml:space="preserve"> of </w:t>
    </w:r>
    <w:fldSimple w:instr=" NUMPAGES  \* Arabic  \* MERGEFORMAT ">
      <w:r w:rsidR="00935D50">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3A2" w:rsidRDefault="00D553A2">
      <w:r>
        <w:separator/>
      </w:r>
    </w:p>
  </w:footnote>
  <w:footnote w:type="continuationSeparator" w:id="0">
    <w:p w:rsidR="00D553A2" w:rsidRDefault="00D553A2">
      <w:r>
        <w:continuationSeparator/>
      </w:r>
    </w:p>
  </w:footnote>
  <w:footnote w:id="1">
    <w:p w:rsidR="003C77F0" w:rsidRPr="001E4403" w:rsidRDefault="003C77F0">
      <w:pPr>
        <w:pStyle w:val="FootnoteText"/>
      </w:pPr>
      <w:r>
        <w:rPr>
          <w:rStyle w:val="FootnoteReference"/>
        </w:rPr>
        <w:footnoteRef/>
      </w:r>
      <w:r>
        <w:t xml:space="preserve"> </w:t>
      </w:r>
      <w:r w:rsidR="000239C6">
        <w:t xml:space="preserve">You can use </w:t>
      </w:r>
      <w:r w:rsidR="000239C6" w:rsidRPr="000239C6">
        <w:rPr>
          <w:rStyle w:val="MenuCommand"/>
        </w:rPr>
        <w:t>View – No Distractions</w:t>
      </w:r>
      <w:r w:rsidR="000239C6">
        <w:t xml:space="preserve"> or </w:t>
      </w:r>
      <w:r w:rsidR="000239C6" w:rsidRPr="000239C6">
        <w:rPr>
          <w:rStyle w:val="KeyboardSequence"/>
        </w:rPr>
        <w:t>press CTRL – SHIFT – 2</w:t>
      </w:r>
      <w:r w:rsidR="000239C6">
        <w:t xml:space="preserve"> to maximize the amount of space used to display the document's contents</w:t>
      </w:r>
      <w:r>
        <w:t>.</w:t>
      </w:r>
      <w:r w:rsidR="000239C6">
        <w:t xml:space="preserve">  Repeat to bring back the folder view.</w:t>
      </w:r>
    </w:p>
  </w:footnote>
  <w:footnote w:id="2">
    <w:p w:rsidR="003C77F0" w:rsidRDefault="003C77F0">
      <w:pPr>
        <w:pStyle w:val="FootnoteText"/>
      </w:pPr>
      <w:r>
        <w:rPr>
          <w:rStyle w:val="FootnoteReference"/>
        </w:rPr>
        <w:footnoteRef/>
      </w:r>
      <w:r>
        <w:t xml:space="preserve"> Double-clicking opens the file and keeps it in the list of “Working Files” at the top of the sidebar.  Clicking once will open the file, but once you access a different file you won’t be able to get back to the file you single-clicked on as easily.</w:t>
      </w:r>
    </w:p>
  </w:footnote>
  <w:footnote w:id="3">
    <w:p w:rsidR="003C77F0" w:rsidRDefault="003C77F0">
      <w:pPr>
        <w:pStyle w:val="FootnoteText"/>
      </w:pPr>
      <w:r>
        <w:rPr>
          <w:rStyle w:val="FootnoteReference"/>
        </w:rPr>
        <w:footnoteRef/>
      </w:r>
      <w:r>
        <w:t xml:space="preserve"> Some elements are “empty” elements, meaning they don’t have any content.  These elements, such as the </w:t>
      </w:r>
      <w:proofErr w:type="spellStart"/>
      <w:r w:rsidRPr="0013494A">
        <w:rPr>
          <w:b/>
        </w:rPr>
        <w:t>img</w:t>
      </w:r>
      <w:proofErr w:type="spellEnd"/>
      <w:r>
        <w:t xml:space="preserve"> element, combine the starting and ending tag like this: </w:t>
      </w:r>
      <w:r w:rsidRPr="00727CCF">
        <w:rPr>
          <w:rStyle w:val="HTMLElement"/>
        </w:rPr>
        <w:t>&lt;</w:t>
      </w:r>
      <w:proofErr w:type="spellStart"/>
      <w:r w:rsidRPr="00727CCF">
        <w:rPr>
          <w:rStyle w:val="HTMLElement"/>
        </w:rPr>
        <w:t>img</w:t>
      </w:r>
      <w:proofErr w:type="spellEnd"/>
      <w:r w:rsidRPr="00727CCF">
        <w:rPr>
          <w:rStyle w:val="HTMLElement"/>
        </w:rPr>
        <w:t>/&gt;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F0" w:rsidRDefault="003C77F0">
    <w:pPr>
      <w:pStyle w:val="Header"/>
    </w:pPr>
    <w:r>
      <w:t xml:space="preserve">CSCI </w:t>
    </w:r>
    <w:r w:rsidR="00D553A2">
      <w:fldChar w:fldCharType="begin"/>
    </w:r>
    <w:r w:rsidR="00D553A2">
      <w:instrText xml:space="preserve"> DOCPROPERTY  "Course Number"  \* MERGEFORMAT </w:instrText>
    </w:r>
    <w:r w:rsidR="00D553A2">
      <w:fldChar w:fldCharType="separate"/>
    </w:r>
    <w:r w:rsidR="008B2779">
      <w:t>150</w:t>
    </w:r>
    <w:r w:rsidR="00D553A2">
      <w:fldChar w:fldCharType="end"/>
    </w:r>
    <w:r w:rsidR="00E82C0E">
      <w:t xml:space="preserve"> </w:t>
    </w:r>
    <w:r>
      <w:t xml:space="preserve">Spring </w:t>
    </w:r>
    <w:r w:rsidR="005F0D6E">
      <w:fldChar w:fldCharType="begin"/>
    </w:r>
    <w:r w:rsidR="005F0D6E">
      <w:instrText xml:space="preserve"> DATE  \@ "YYYY"  \* MERGEFORMAT </w:instrText>
    </w:r>
    <w:r w:rsidR="005F0D6E">
      <w:fldChar w:fldCharType="separate"/>
    </w:r>
    <w:r w:rsidR="008B2779">
      <w:rPr>
        <w:noProof/>
      </w:rPr>
      <w:t>2019</w:t>
    </w:r>
    <w:r w:rsidR="005F0D6E">
      <w:fldChar w:fldCharType="end"/>
    </w:r>
    <w:r w:rsidR="003F0682">
      <w:tab/>
    </w:r>
    <w:r w:rsidR="003F0682">
      <w:tab/>
    </w:r>
    <w:r>
      <w:t>Lab #1 – Setting up a Web Page using Brackets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8E"/>
    <w:multiLevelType w:val="hybridMultilevel"/>
    <w:tmpl w:val="17BCE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C145F"/>
    <w:multiLevelType w:val="hybridMultilevel"/>
    <w:tmpl w:val="8DC43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337316"/>
    <w:multiLevelType w:val="hybridMultilevel"/>
    <w:tmpl w:val="BE66D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DA10C9"/>
    <w:multiLevelType w:val="hybridMultilevel"/>
    <w:tmpl w:val="AAB67824"/>
    <w:lvl w:ilvl="0" w:tplc="904C18CE">
      <w:start w:val="1"/>
      <w:numFmt w:val="decimal"/>
      <w:pStyle w:val="Instruction"/>
      <w:lvlText w:va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6513D"/>
    <w:multiLevelType w:val="multilevel"/>
    <w:tmpl w:val="A36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878FB"/>
    <w:multiLevelType w:val="multilevel"/>
    <w:tmpl w:val="2ABCEC18"/>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DB576D"/>
    <w:multiLevelType w:val="hybridMultilevel"/>
    <w:tmpl w:val="84007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196E6B"/>
    <w:multiLevelType w:val="hybridMultilevel"/>
    <w:tmpl w:val="BDD086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C5166D2"/>
    <w:multiLevelType w:val="multilevel"/>
    <w:tmpl w:val="B3D2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D25CB"/>
    <w:multiLevelType w:val="multilevel"/>
    <w:tmpl w:val="3FB8FE5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38FE26B8"/>
    <w:multiLevelType w:val="multilevel"/>
    <w:tmpl w:val="795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C56E6"/>
    <w:multiLevelType w:val="hybridMultilevel"/>
    <w:tmpl w:val="DB4A4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964214"/>
    <w:multiLevelType w:val="hybridMultilevel"/>
    <w:tmpl w:val="CFE2C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40384E"/>
    <w:multiLevelType w:val="hybridMultilevel"/>
    <w:tmpl w:val="B1885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5818E9"/>
    <w:multiLevelType w:val="hybridMultilevel"/>
    <w:tmpl w:val="8C181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392B22"/>
    <w:multiLevelType w:val="hybridMultilevel"/>
    <w:tmpl w:val="F75C31C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0DD7FD4"/>
    <w:multiLevelType w:val="hybridMultilevel"/>
    <w:tmpl w:val="E514DD3C"/>
    <w:lvl w:ilvl="0" w:tplc="972E23F4">
      <w:start w:val="1"/>
      <w:numFmt w:val="decimal"/>
      <w:pStyle w:val="NumberedInstruction"/>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440"/>
        </w:tabs>
        <w:ind w:left="1440" w:hanging="36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1B12F82"/>
    <w:multiLevelType w:val="hybridMultilevel"/>
    <w:tmpl w:val="A592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0E6BF9"/>
    <w:multiLevelType w:val="hybridMultilevel"/>
    <w:tmpl w:val="DE7A8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530697"/>
    <w:multiLevelType w:val="hybridMultilevel"/>
    <w:tmpl w:val="4CDE7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F347D0"/>
    <w:multiLevelType w:val="multilevel"/>
    <w:tmpl w:val="6E366EAE"/>
    <w:lvl w:ilvl="0">
      <w:start w:val="1"/>
      <w:numFmt w:val="decimal"/>
      <w:pStyle w:val="InstructionwithCheckbox"/>
      <w:lvlText w:val="☐    %1."/>
      <w:lvlJc w:val="left"/>
      <w:pPr>
        <w:ind w:left="360" w:hanging="360"/>
      </w:pPr>
      <w:rPr>
        <w:rFonts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FA60BF1"/>
    <w:multiLevelType w:val="multilevel"/>
    <w:tmpl w:val="9AD8C6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764E6A84"/>
    <w:multiLevelType w:val="hybridMultilevel"/>
    <w:tmpl w:val="3E38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866982"/>
    <w:multiLevelType w:val="multilevel"/>
    <w:tmpl w:val="DA82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72D6C"/>
    <w:multiLevelType w:val="hybridMultilevel"/>
    <w:tmpl w:val="774873F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D987FD0"/>
    <w:multiLevelType w:val="hybridMultilevel"/>
    <w:tmpl w:val="6504E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6"/>
  </w:num>
  <w:num w:numId="3">
    <w:abstractNumId w:val="9"/>
  </w:num>
  <w:num w:numId="4">
    <w:abstractNumId w:val="10"/>
  </w:num>
  <w:num w:numId="5">
    <w:abstractNumId w:val="4"/>
  </w:num>
  <w:num w:numId="6">
    <w:abstractNumId w:val="23"/>
  </w:num>
  <w:num w:numId="7">
    <w:abstractNumId w:val="8"/>
  </w:num>
  <w:num w:numId="8">
    <w:abstractNumId w:val="21"/>
  </w:num>
  <w:num w:numId="9">
    <w:abstractNumId w:val="25"/>
  </w:num>
  <w:num w:numId="10">
    <w:abstractNumId w:val="22"/>
  </w:num>
  <w:num w:numId="11">
    <w:abstractNumId w:val="12"/>
  </w:num>
  <w:num w:numId="12">
    <w:abstractNumId w:val="11"/>
  </w:num>
  <w:num w:numId="13">
    <w:abstractNumId w:val="18"/>
  </w:num>
  <w:num w:numId="14">
    <w:abstractNumId w:val="5"/>
  </w:num>
  <w:num w:numId="15">
    <w:abstractNumId w:val="7"/>
  </w:num>
  <w:num w:numId="16">
    <w:abstractNumId w:val="1"/>
  </w:num>
  <w:num w:numId="17">
    <w:abstractNumId w:val="6"/>
  </w:num>
  <w:num w:numId="18">
    <w:abstractNumId w:val="2"/>
  </w:num>
  <w:num w:numId="19">
    <w:abstractNumId w:val="13"/>
  </w:num>
  <w:num w:numId="20">
    <w:abstractNumId w:val="16"/>
  </w:num>
  <w:num w:numId="21">
    <w:abstractNumId w:val="14"/>
  </w:num>
  <w:num w:numId="22">
    <w:abstractNumId w:val="19"/>
  </w:num>
  <w:num w:numId="23">
    <w:abstractNumId w:val="16"/>
  </w:num>
  <w:num w:numId="24">
    <w:abstractNumId w:val="0"/>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24"/>
  </w:num>
  <w:num w:numId="34">
    <w:abstractNumId w:val="3"/>
  </w:num>
  <w:num w:numId="35">
    <w:abstractNumId w:val="3"/>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37F"/>
    <w:rsid w:val="00015259"/>
    <w:rsid w:val="000239C6"/>
    <w:rsid w:val="00025196"/>
    <w:rsid w:val="00026BEF"/>
    <w:rsid w:val="000272B9"/>
    <w:rsid w:val="000318A1"/>
    <w:rsid w:val="000332BB"/>
    <w:rsid w:val="00050FD4"/>
    <w:rsid w:val="000522CB"/>
    <w:rsid w:val="00056503"/>
    <w:rsid w:val="00064689"/>
    <w:rsid w:val="00074FC6"/>
    <w:rsid w:val="00077F70"/>
    <w:rsid w:val="0008327B"/>
    <w:rsid w:val="000A5834"/>
    <w:rsid w:val="000A7C34"/>
    <w:rsid w:val="000C600E"/>
    <w:rsid w:val="000F3680"/>
    <w:rsid w:val="000F3979"/>
    <w:rsid w:val="000F5E24"/>
    <w:rsid w:val="00125B15"/>
    <w:rsid w:val="00126998"/>
    <w:rsid w:val="0013316F"/>
    <w:rsid w:val="0013494A"/>
    <w:rsid w:val="0014569B"/>
    <w:rsid w:val="00147BED"/>
    <w:rsid w:val="001770AF"/>
    <w:rsid w:val="00187F74"/>
    <w:rsid w:val="001B7A18"/>
    <w:rsid w:val="001C5AEC"/>
    <w:rsid w:val="001D71D4"/>
    <w:rsid w:val="001E1C00"/>
    <w:rsid w:val="001E3716"/>
    <w:rsid w:val="001E4403"/>
    <w:rsid w:val="001E60C0"/>
    <w:rsid w:val="001E681E"/>
    <w:rsid w:val="0020517D"/>
    <w:rsid w:val="00211785"/>
    <w:rsid w:val="00216232"/>
    <w:rsid w:val="00217CAB"/>
    <w:rsid w:val="0023263B"/>
    <w:rsid w:val="00236936"/>
    <w:rsid w:val="0024218D"/>
    <w:rsid w:val="00253BF2"/>
    <w:rsid w:val="0025467F"/>
    <w:rsid w:val="002579CA"/>
    <w:rsid w:val="00261A41"/>
    <w:rsid w:val="00276AC2"/>
    <w:rsid w:val="00293FE4"/>
    <w:rsid w:val="002951DC"/>
    <w:rsid w:val="002A2102"/>
    <w:rsid w:val="002B6B9D"/>
    <w:rsid w:val="002C2734"/>
    <w:rsid w:val="002C2DDE"/>
    <w:rsid w:val="002E5FC4"/>
    <w:rsid w:val="002F31AB"/>
    <w:rsid w:val="002F384D"/>
    <w:rsid w:val="003138F1"/>
    <w:rsid w:val="003222EA"/>
    <w:rsid w:val="00327852"/>
    <w:rsid w:val="00342B7A"/>
    <w:rsid w:val="003527B5"/>
    <w:rsid w:val="00361A58"/>
    <w:rsid w:val="003674AA"/>
    <w:rsid w:val="00372B8F"/>
    <w:rsid w:val="00381C58"/>
    <w:rsid w:val="00387756"/>
    <w:rsid w:val="003954C6"/>
    <w:rsid w:val="003A0B36"/>
    <w:rsid w:val="003A6D3A"/>
    <w:rsid w:val="003B7427"/>
    <w:rsid w:val="003B7DBA"/>
    <w:rsid w:val="003C545F"/>
    <w:rsid w:val="003C77F0"/>
    <w:rsid w:val="003D1E32"/>
    <w:rsid w:val="003D68DE"/>
    <w:rsid w:val="003E7272"/>
    <w:rsid w:val="003F0682"/>
    <w:rsid w:val="00407857"/>
    <w:rsid w:val="004105AC"/>
    <w:rsid w:val="0041537F"/>
    <w:rsid w:val="004302C5"/>
    <w:rsid w:val="00436BD0"/>
    <w:rsid w:val="00440E2D"/>
    <w:rsid w:val="004546DB"/>
    <w:rsid w:val="004775BE"/>
    <w:rsid w:val="004A2D82"/>
    <w:rsid w:val="004C0BE4"/>
    <w:rsid w:val="004C64C1"/>
    <w:rsid w:val="004C6780"/>
    <w:rsid w:val="004C7FEA"/>
    <w:rsid w:val="004D6654"/>
    <w:rsid w:val="004E6A20"/>
    <w:rsid w:val="00503A18"/>
    <w:rsid w:val="00504B86"/>
    <w:rsid w:val="00516510"/>
    <w:rsid w:val="00521161"/>
    <w:rsid w:val="00541F7E"/>
    <w:rsid w:val="005421BA"/>
    <w:rsid w:val="0055508A"/>
    <w:rsid w:val="00562D3D"/>
    <w:rsid w:val="0058057A"/>
    <w:rsid w:val="0058372B"/>
    <w:rsid w:val="00583E9F"/>
    <w:rsid w:val="00590F06"/>
    <w:rsid w:val="005955F2"/>
    <w:rsid w:val="005A1EDF"/>
    <w:rsid w:val="005A45C3"/>
    <w:rsid w:val="005C75E3"/>
    <w:rsid w:val="005E0AD0"/>
    <w:rsid w:val="005F098E"/>
    <w:rsid w:val="005F0D6E"/>
    <w:rsid w:val="005F11EC"/>
    <w:rsid w:val="005F5898"/>
    <w:rsid w:val="00610A1E"/>
    <w:rsid w:val="00622ECD"/>
    <w:rsid w:val="00623537"/>
    <w:rsid w:val="00653299"/>
    <w:rsid w:val="0065714D"/>
    <w:rsid w:val="00662BE1"/>
    <w:rsid w:val="00681B0F"/>
    <w:rsid w:val="0068271E"/>
    <w:rsid w:val="00695460"/>
    <w:rsid w:val="006B37C8"/>
    <w:rsid w:val="006C6719"/>
    <w:rsid w:val="006E2A1B"/>
    <w:rsid w:val="006F3E3F"/>
    <w:rsid w:val="007002E0"/>
    <w:rsid w:val="00706592"/>
    <w:rsid w:val="00727CCF"/>
    <w:rsid w:val="007466B1"/>
    <w:rsid w:val="007728E7"/>
    <w:rsid w:val="00772FF7"/>
    <w:rsid w:val="0078733E"/>
    <w:rsid w:val="007944FF"/>
    <w:rsid w:val="00794D98"/>
    <w:rsid w:val="007960D6"/>
    <w:rsid w:val="007A128A"/>
    <w:rsid w:val="007A2F4E"/>
    <w:rsid w:val="007C7F25"/>
    <w:rsid w:val="007E59B1"/>
    <w:rsid w:val="007F16EA"/>
    <w:rsid w:val="007F2726"/>
    <w:rsid w:val="007F6675"/>
    <w:rsid w:val="00801673"/>
    <w:rsid w:val="00813239"/>
    <w:rsid w:val="00814236"/>
    <w:rsid w:val="008270F1"/>
    <w:rsid w:val="0083195F"/>
    <w:rsid w:val="0083790D"/>
    <w:rsid w:val="00865091"/>
    <w:rsid w:val="008767CE"/>
    <w:rsid w:val="00890795"/>
    <w:rsid w:val="0089236A"/>
    <w:rsid w:val="008A3A4E"/>
    <w:rsid w:val="008A7B6E"/>
    <w:rsid w:val="008B2779"/>
    <w:rsid w:val="008B7A05"/>
    <w:rsid w:val="008D2F67"/>
    <w:rsid w:val="008D3FF9"/>
    <w:rsid w:val="008D6518"/>
    <w:rsid w:val="008E18D1"/>
    <w:rsid w:val="008F5ADC"/>
    <w:rsid w:val="00903C99"/>
    <w:rsid w:val="00907F2E"/>
    <w:rsid w:val="009242B2"/>
    <w:rsid w:val="00926256"/>
    <w:rsid w:val="00935D50"/>
    <w:rsid w:val="00940BF0"/>
    <w:rsid w:val="00943F6D"/>
    <w:rsid w:val="00964B73"/>
    <w:rsid w:val="0096770E"/>
    <w:rsid w:val="009911CD"/>
    <w:rsid w:val="009946B9"/>
    <w:rsid w:val="00995DD9"/>
    <w:rsid w:val="009969F9"/>
    <w:rsid w:val="009A2D39"/>
    <w:rsid w:val="009A4189"/>
    <w:rsid w:val="009C48D2"/>
    <w:rsid w:val="009D2FBD"/>
    <w:rsid w:val="009D3A0D"/>
    <w:rsid w:val="009F02CB"/>
    <w:rsid w:val="009F0866"/>
    <w:rsid w:val="00A04847"/>
    <w:rsid w:val="00A11B44"/>
    <w:rsid w:val="00A2004F"/>
    <w:rsid w:val="00A21DFD"/>
    <w:rsid w:val="00A250C0"/>
    <w:rsid w:val="00A25966"/>
    <w:rsid w:val="00A27127"/>
    <w:rsid w:val="00A314CB"/>
    <w:rsid w:val="00A339DA"/>
    <w:rsid w:val="00A60386"/>
    <w:rsid w:val="00A66545"/>
    <w:rsid w:val="00A72DA7"/>
    <w:rsid w:val="00A818BB"/>
    <w:rsid w:val="00A8211F"/>
    <w:rsid w:val="00A97D2E"/>
    <w:rsid w:val="00AA43DA"/>
    <w:rsid w:val="00AB2E99"/>
    <w:rsid w:val="00AB5887"/>
    <w:rsid w:val="00AB6B8E"/>
    <w:rsid w:val="00AC408D"/>
    <w:rsid w:val="00AD31BB"/>
    <w:rsid w:val="00AE1899"/>
    <w:rsid w:val="00AF2020"/>
    <w:rsid w:val="00B033C5"/>
    <w:rsid w:val="00B12069"/>
    <w:rsid w:val="00B13E29"/>
    <w:rsid w:val="00B142DF"/>
    <w:rsid w:val="00B319A2"/>
    <w:rsid w:val="00B36C86"/>
    <w:rsid w:val="00B46037"/>
    <w:rsid w:val="00B71652"/>
    <w:rsid w:val="00B72310"/>
    <w:rsid w:val="00B961FE"/>
    <w:rsid w:val="00BA11E9"/>
    <w:rsid w:val="00BB0809"/>
    <w:rsid w:val="00BB7AE2"/>
    <w:rsid w:val="00BD04D0"/>
    <w:rsid w:val="00BD3EA8"/>
    <w:rsid w:val="00BF02DA"/>
    <w:rsid w:val="00C038BF"/>
    <w:rsid w:val="00C06479"/>
    <w:rsid w:val="00C41193"/>
    <w:rsid w:val="00C54A87"/>
    <w:rsid w:val="00C6258A"/>
    <w:rsid w:val="00C643FC"/>
    <w:rsid w:val="00C666A0"/>
    <w:rsid w:val="00C9764E"/>
    <w:rsid w:val="00CA4D4F"/>
    <w:rsid w:val="00CA4DD2"/>
    <w:rsid w:val="00CA7C7B"/>
    <w:rsid w:val="00CB0168"/>
    <w:rsid w:val="00CB67FC"/>
    <w:rsid w:val="00CB7BB5"/>
    <w:rsid w:val="00CC7879"/>
    <w:rsid w:val="00CD01DE"/>
    <w:rsid w:val="00CD1B65"/>
    <w:rsid w:val="00CE1096"/>
    <w:rsid w:val="00CE3604"/>
    <w:rsid w:val="00D006B3"/>
    <w:rsid w:val="00D1250C"/>
    <w:rsid w:val="00D156E8"/>
    <w:rsid w:val="00D21D2A"/>
    <w:rsid w:val="00D31A05"/>
    <w:rsid w:val="00D4540C"/>
    <w:rsid w:val="00D53FD2"/>
    <w:rsid w:val="00D553A2"/>
    <w:rsid w:val="00D71C4E"/>
    <w:rsid w:val="00D76545"/>
    <w:rsid w:val="00D76A2F"/>
    <w:rsid w:val="00D76F64"/>
    <w:rsid w:val="00D81621"/>
    <w:rsid w:val="00D840E9"/>
    <w:rsid w:val="00D90949"/>
    <w:rsid w:val="00DA3F08"/>
    <w:rsid w:val="00DA4E52"/>
    <w:rsid w:val="00DB1B0E"/>
    <w:rsid w:val="00DB2A26"/>
    <w:rsid w:val="00DB4F64"/>
    <w:rsid w:val="00DB7303"/>
    <w:rsid w:val="00DC7AF5"/>
    <w:rsid w:val="00DD5D9A"/>
    <w:rsid w:val="00DE18CC"/>
    <w:rsid w:val="00DE1BC3"/>
    <w:rsid w:val="00DE3114"/>
    <w:rsid w:val="00DE4819"/>
    <w:rsid w:val="00DE52E5"/>
    <w:rsid w:val="00DE6BA9"/>
    <w:rsid w:val="00DE7950"/>
    <w:rsid w:val="00DF4BE6"/>
    <w:rsid w:val="00E1182D"/>
    <w:rsid w:val="00E153B2"/>
    <w:rsid w:val="00E15E68"/>
    <w:rsid w:val="00E16A17"/>
    <w:rsid w:val="00E22EA4"/>
    <w:rsid w:val="00E237B6"/>
    <w:rsid w:val="00E2708E"/>
    <w:rsid w:val="00E321E9"/>
    <w:rsid w:val="00E32EAC"/>
    <w:rsid w:val="00E40803"/>
    <w:rsid w:val="00E44199"/>
    <w:rsid w:val="00E52953"/>
    <w:rsid w:val="00E82C0E"/>
    <w:rsid w:val="00E90C75"/>
    <w:rsid w:val="00E97916"/>
    <w:rsid w:val="00EA590D"/>
    <w:rsid w:val="00EA659B"/>
    <w:rsid w:val="00EA74F0"/>
    <w:rsid w:val="00EC1E48"/>
    <w:rsid w:val="00ED5717"/>
    <w:rsid w:val="00ED704E"/>
    <w:rsid w:val="00EE0349"/>
    <w:rsid w:val="00EE29D7"/>
    <w:rsid w:val="00EE51CF"/>
    <w:rsid w:val="00EF0AC8"/>
    <w:rsid w:val="00F008EF"/>
    <w:rsid w:val="00F050E9"/>
    <w:rsid w:val="00F22D1A"/>
    <w:rsid w:val="00F338A2"/>
    <w:rsid w:val="00F517F4"/>
    <w:rsid w:val="00F573BF"/>
    <w:rsid w:val="00F6502A"/>
    <w:rsid w:val="00F70126"/>
    <w:rsid w:val="00F77F00"/>
    <w:rsid w:val="00F83958"/>
    <w:rsid w:val="00F94DE5"/>
    <w:rsid w:val="00FB3942"/>
    <w:rsid w:val="00FC2F0D"/>
    <w:rsid w:val="00FC5028"/>
    <w:rsid w:val="00FC6873"/>
    <w:rsid w:val="00FC7A5F"/>
    <w:rsid w:val="00FF2C46"/>
    <w:rsid w:val="00FF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B3D631"/>
  <w15:docId w15:val="{7A86B72B-2C8E-254D-AA82-D2CBE457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8BF"/>
  </w:style>
  <w:style w:type="paragraph" w:styleId="Heading1">
    <w:name w:val="heading 1"/>
    <w:basedOn w:val="Normal"/>
    <w:next w:val="Normal"/>
    <w:link w:val="Heading1Char"/>
    <w:uiPriority w:val="9"/>
    <w:qFormat/>
    <w:rsid w:val="00C03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C03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8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locked/>
    <w:rsid w:val="00C038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locked/>
    <w:rsid w:val="00C038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C038B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C038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C038B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C038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038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C038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C038BF"/>
    <w:rPr>
      <w:rFonts w:asciiTheme="majorHAnsi" w:eastAsiaTheme="majorEastAsia" w:hAnsiTheme="majorHAnsi" w:cstheme="majorBidi"/>
      <w:b/>
      <w:bCs/>
      <w:color w:val="4F81BD" w:themeColor="accent1"/>
    </w:rPr>
  </w:style>
  <w:style w:type="table" w:styleId="TableGrid">
    <w:name w:val="Table Grid"/>
    <w:basedOn w:val="TableNormal"/>
    <w:uiPriority w:val="99"/>
    <w:rsid w:val="008B7A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nstruction">
    <w:name w:val="Numbered Instruction"/>
    <w:basedOn w:val="Normal"/>
    <w:next w:val="SecondaryInstruction"/>
    <w:link w:val="NumberedInstructionChar"/>
    <w:uiPriority w:val="99"/>
    <w:rsid w:val="00D21D2A"/>
    <w:pPr>
      <w:numPr>
        <w:numId w:val="2"/>
      </w:numPr>
      <w:spacing w:before="120"/>
    </w:pPr>
  </w:style>
  <w:style w:type="paragraph" w:customStyle="1" w:styleId="SecondaryInstruction">
    <w:name w:val="Secondary Instruction"/>
    <w:basedOn w:val="Normal"/>
    <w:uiPriority w:val="99"/>
    <w:rsid w:val="00026BEF"/>
    <w:pPr>
      <w:ind w:left="360"/>
    </w:pPr>
  </w:style>
  <w:style w:type="paragraph" w:styleId="NormalWeb">
    <w:name w:val="Normal (Web)"/>
    <w:basedOn w:val="Normal"/>
    <w:uiPriority w:val="99"/>
    <w:rsid w:val="0041537F"/>
    <w:pPr>
      <w:spacing w:before="100" w:beforeAutospacing="1" w:after="100" w:afterAutospacing="1"/>
    </w:pPr>
  </w:style>
  <w:style w:type="character" w:styleId="Hyperlink">
    <w:name w:val="Hyperlink"/>
    <w:basedOn w:val="DefaultParagraphFont"/>
    <w:uiPriority w:val="99"/>
    <w:rsid w:val="0041537F"/>
    <w:rPr>
      <w:rFonts w:cs="Times New Roman"/>
      <w:color w:val="0000FF"/>
      <w:u w:val="single"/>
    </w:rPr>
  </w:style>
  <w:style w:type="character" w:styleId="Strong">
    <w:name w:val="Strong"/>
    <w:basedOn w:val="DefaultParagraphFont"/>
    <w:uiPriority w:val="22"/>
    <w:qFormat/>
    <w:rsid w:val="00C038BF"/>
    <w:rPr>
      <w:b/>
      <w:bCs/>
    </w:rPr>
  </w:style>
  <w:style w:type="character" w:styleId="Emphasis">
    <w:name w:val="Emphasis"/>
    <w:basedOn w:val="DefaultParagraphFont"/>
    <w:uiPriority w:val="20"/>
    <w:qFormat/>
    <w:rsid w:val="00C038BF"/>
    <w:rPr>
      <w:i/>
      <w:iCs/>
    </w:rPr>
  </w:style>
  <w:style w:type="paragraph" w:styleId="Header">
    <w:name w:val="header"/>
    <w:basedOn w:val="Normal"/>
    <w:link w:val="HeaderChar"/>
    <w:uiPriority w:val="99"/>
    <w:rsid w:val="00FC2F0D"/>
    <w:pPr>
      <w:tabs>
        <w:tab w:val="center" w:pos="4320"/>
        <w:tab w:val="right" w:pos="8640"/>
      </w:tabs>
    </w:pPr>
  </w:style>
  <w:style w:type="character" w:customStyle="1" w:styleId="HeaderChar">
    <w:name w:val="Header Char"/>
    <w:basedOn w:val="DefaultParagraphFont"/>
    <w:link w:val="Header"/>
    <w:uiPriority w:val="99"/>
    <w:semiHidden/>
    <w:locked/>
    <w:rsid w:val="008A3A4E"/>
    <w:rPr>
      <w:rFonts w:cs="Times New Roman"/>
      <w:sz w:val="24"/>
      <w:szCs w:val="24"/>
    </w:rPr>
  </w:style>
  <w:style w:type="paragraph" w:styleId="Footer">
    <w:name w:val="footer"/>
    <w:basedOn w:val="Normal"/>
    <w:link w:val="FooterChar"/>
    <w:uiPriority w:val="99"/>
    <w:rsid w:val="00FC2F0D"/>
    <w:pPr>
      <w:tabs>
        <w:tab w:val="center" w:pos="4320"/>
        <w:tab w:val="right" w:pos="8640"/>
      </w:tabs>
    </w:pPr>
  </w:style>
  <w:style w:type="character" w:customStyle="1" w:styleId="FooterChar">
    <w:name w:val="Footer Char"/>
    <w:basedOn w:val="DefaultParagraphFont"/>
    <w:link w:val="Footer"/>
    <w:uiPriority w:val="99"/>
    <w:semiHidden/>
    <w:locked/>
    <w:rsid w:val="008A3A4E"/>
    <w:rPr>
      <w:rFonts w:cs="Times New Roman"/>
      <w:sz w:val="24"/>
      <w:szCs w:val="24"/>
    </w:rPr>
  </w:style>
  <w:style w:type="character" w:customStyle="1" w:styleId="NumberedInstructionChar">
    <w:name w:val="Numbered Instruction Char"/>
    <w:basedOn w:val="DefaultParagraphFont"/>
    <w:link w:val="NumberedInstruction"/>
    <w:uiPriority w:val="99"/>
    <w:locked/>
    <w:rsid w:val="002F31AB"/>
    <w:rPr>
      <w:sz w:val="24"/>
      <w:szCs w:val="24"/>
    </w:rPr>
  </w:style>
  <w:style w:type="character" w:customStyle="1" w:styleId="CharChar1">
    <w:name w:val="Char Char1"/>
    <w:basedOn w:val="DefaultParagraphFont"/>
    <w:uiPriority w:val="99"/>
    <w:rsid w:val="002F31AB"/>
    <w:rPr>
      <w:rFonts w:cs="Times New Roman"/>
      <w:sz w:val="24"/>
      <w:szCs w:val="24"/>
      <w:lang w:val="en-US" w:eastAsia="en-US" w:bidi="ar-SA"/>
    </w:rPr>
  </w:style>
  <w:style w:type="paragraph" w:styleId="BalloonText">
    <w:name w:val="Balloon Text"/>
    <w:basedOn w:val="Normal"/>
    <w:link w:val="BalloonTextChar"/>
    <w:uiPriority w:val="99"/>
    <w:semiHidden/>
    <w:unhideWhenUsed/>
    <w:rsid w:val="0058372B"/>
    <w:rPr>
      <w:rFonts w:ascii="Tahoma" w:hAnsi="Tahoma" w:cs="Tahoma"/>
      <w:sz w:val="16"/>
      <w:szCs w:val="16"/>
    </w:rPr>
  </w:style>
  <w:style w:type="character" w:customStyle="1" w:styleId="BalloonTextChar">
    <w:name w:val="Balloon Text Char"/>
    <w:basedOn w:val="DefaultParagraphFont"/>
    <w:link w:val="BalloonText"/>
    <w:uiPriority w:val="99"/>
    <w:semiHidden/>
    <w:rsid w:val="0058372B"/>
    <w:rPr>
      <w:rFonts w:ascii="Tahoma" w:hAnsi="Tahoma" w:cs="Tahoma"/>
      <w:sz w:val="16"/>
      <w:szCs w:val="16"/>
    </w:rPr>
  </w:style>
  <w:style w:type="paragraph" w:styleId="EndnoteText">
    <w:name w:val="endnote text"/>
    <w:basedOn w:val="Normal"/>
    <w:link w:val="EndnoteTextChar"/>
    <w:uiPriority w:val="99"/>
    <w:semiHidden/>
    <w:unhideWhenUsed/>
    <w:rsid w:val="00125B15"/>
    <w:rPr>
      <w:sz w:val="20"/>
      <w:szCs w:val="20"/>
    </w:rPr>
  </w:style>
  <w:style w:type="character" w:customStyle="1" w:styleId="EndnoteTextChar">
    <w:name w:val="Endnote Text Char"/>
    <w:basedOn w:val="DefaultParagraphFont"/>
    <w:link w:val="EndnoteText"/>
    <w:uiPriority w:val="99"/>
    <w:semiHidden/>
    <w:rsid w:val="00125B15"/>
    <w:rPr>
      <w:sz w:val="20"/>
      <w:szCs w:val="20"/>
    </w:rPr>
  </w:style>
  <w:style w:type="character" w:styleId="EndnoteReference">
    <w:name w:val="endnote reference"/>
    <w:basedOn w:val="DefaultParagraphFont"/>
    <w:uiPriority w:val="99"/>
    <w:semiHidden/>
    <w:unhideWhenUsed/>
    <w:rsid w:val="00125B15"/>
    <w:rPr>
      <w:vertAlign w:val="superscript"/>
    </w:rPr>
  </w:style>
  <w:style w:type="paragraph" w:styleId="ListParagraph">
    <w:name w:val="List Paragraph"/>
    <w:basedOn w:val="Normal"/>
    <w:uiPriority w:val="34"/>
    <w:qFormat/>
    <w:rsid w:val="00C038BF"/>
    <w:pPr>
      <w:ind w:left="720"/>
      <w:contextualSpacing/>
    </w:pPr>
  </w:style>
  <w:style w:type="character" w:customStyle="1" w:styleId="Heading4Char">
    <w:name w:val="Heading 4 Char"/>
    <w:basedOn w:val="DefaultParagraphFont"/>
    <w:link w:val="Heading4"/>
    <w:uiPriority w:val="9"/>
    <w:semiHidden/>
    <w:rsid w:val="00C038B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038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038B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038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8B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038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locked/>
    <w:rsid w:val="00C038BF"/>
    <w:pPr>
      <w:spacing w:line="240" w:lineRule="auto"/>
    </w:pPr>
    <w:rPr>
      <w:b/>
      <w:bCs/>
      <w:color w:val="4F81BD" w:themeColor="accent1"/>
      <w:sz w:val="18"/>
      <w:szCs w:val="18"/>
    </w:rPr>
  </w:style>
  <w:style w:type="paragraph" w:styleId="Title">
    <w:name w:val="Title"/>
    <w:basedOn w:val="Normal"/>
    <w:next w:val="Normal"/>
    <w:link w:val="TitleChar"/>
    <w:uiPriority w:val="10"/>
    <w:qFormat/>
    <w:locked/>
    <w:rsid w:val="00C03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8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locked/>
    <w:rsid w:val="00C03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38B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8BF"/>
    <w:pPr>
      <w:spacing w:after="0" w:line="240" w:lineRule="auto"/>
    </w:pPr>
  </w:style>
  <w:style w:type="paragraph" w:styleId="Quote">
    <w:name w:val="Quote"/>
    <w:basedOn w:val="Normal"/>
    <w:next w:val="Normal"/>
    <w:link w:val="QuoteChar"/>
    <w:uiPriority w:val="29"/>
    <w:qFormat/>
    <w:rsid w:val="00C038BF"/>
    <w:rPr>
      <w:i/>
      <w:iCs/>
      <w:color w:val="000000" w:themeColor="text1"/>
    </w:rPr>
  </w:style>
  <w:style w:type="character" w:customStyle="1" w:styleId="QuoteChar">
    <w:name w:val="Quote Char"/>
    <w:basedOn w:val="DefaultParagraphFont"/>
    <w:link w:val="Quote"/>
    <w:uiPriority w:val="29"/>
    <w:rsid w:val="00C038BF"/>
    <w:rPr>
      <w:i/>
      <w:iCs/>
      <w:color w:val="000000" w:themeColor="text1"/>
    </w:rPr>
  </w:style>
  <w:style w:type="paragraph" w:styleId="IntenseQuote">
    <w:name w:val="Intense Quote"/>
    <w:basedOn w:val="Normal"/>
    <w:next w:val="Normal"/>
    <w:link w:val="IntenseQuoteChar"/>
    <w:uiPriority w:val="30"/>
    <w:qFormat/>
    <w:rsid w:val="00C038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38BF"/>
    <w:rPr>
      <w:b/>
      <w:bCs/>
      <w:i/>
      <w:iCs/>
      <w:color w:val="4F81BD" w:themeColor="accent1"/>
    </w:rPr>
  </w:style>
  <w:style w:type="character" w:styleId="SubtleEmphasis">
    <w:name w:val="Subtle Emphasis"/>
    <w:basedOn w:val="DefaultParagraphFont"/>
    <w:uiPriority w:val="19"/>
    <w:qFormat/>
    <w:rsid w:val="00C038BF"/>
    <w:rPr>
      <w:i/>
      <w:iCs/>
      <w:color w:val="808080" w:themeColor="text1" w:themeTint="7F"/>
    </w:rPr>
  </w:style>
  <w:style w:type="character" w:styleId="IntenseEmphasis">
    <w:name w:val="Intense Emphasis"/>
    <w:basedOn w:val="DefaultParagraphFont"/>
    <w:uiPriority w:val="21"/>
    <w:qFormat/>
    <w:rsid w:val="00C038BF"/>
    <w:rPr>
      <w:b/>
      <w:bCs/>
      <w:i/>
      <w:iCs/>
      <w:color w:val="4F81BD" w:themeColor="accent1"/>
    </w:rPr>
  </w:style>
  <w:style w:type="character" w:styleId="SubtleReference">
    <w:name w:val="Subtle Reference"/>
    <w:basedOn w:val="DefaultParagraphFont"/>
    <w:uiPriority w:val="31"/>
    <w:qFormat/>
    <w:rsid w:val="00C038BF"/>
    <w:rPr>
      <w:smallCaps/>
      <w:color w:val="C0504D" w:themeColor="accent2"/>
      <w:u w:val="single"/>
    </w:rPr>
  </w:style>
  <w:style w:type="character" w:styleId="IntenseReference">
    <w:name w:val="Intense Reference"/>
    <w:basedOn w:val="DefaultParagraphFont"/>
    <w:uiPriority w:val="32"/>
    <w:qFormat/>
    <w:rsid w:val="00C038BF"/>
    <w:rPr>
      <w:b/>
      <w:bCs/>
      <w:smallCaps/>
      <w:color w:val="C0504D" w:themeColor="accent2"/>
      <w:spacing w:val="5"/>
      <w:u w:val="single"/>
    </w:rPr>
  </w:style>
  <w:style w:type="character" w:styleId="BookTitle">
    <w:name w:val="Book Title"/>
    <w:basedOn w:val="DefaultParagraphFont"/>
    <w:uiPriority w:val="33"/>
    <w:qFormat/>
    <w:rsid w:val="00C038BF"/>
    <w:rPr>
      <w:b/>
      <w:bCs/>
      <w:smallCaps/>
      <w:spacing w:val="5"/>
    </w:rPr>
  </w:style>
  <w:style w:type="paragraph" w:styleId="TOCHeading">
    <w:name w:val="TOC Heading"/>
    <w:basedOn w:val="Heading1"/>
    <w:next w:val="Normal"/>
    <w:uiPriority w:val="39"/>
    <w:semiHidden/>
    <w:unhideWhenUsed/>
    <w:qFormat/>
    <w:rsid w:val="00C038BF"/>
    <w:pPr>
      <w:outlineLvl w:val="9"/>
    </w:pPr>
  </w:style>
  <w:style w:type="paragraph" w:customStyle="1" w:styleId="Instruction">
    <w:name w:val="Instruction"/>
    <w:basedOn w:val="ListParagraph"/>
    <w:qFormat/>
    <w:rsid w:val="0058057A"/>
    <w:pPr>
      <w:numPr>
        <w:numId w:val="34"/>
      </w:numPr>
      <w:tabs>
        <w:tab w:val="left" w:pos="450"/>
      </w:tabs>
      <w:spacing w:after="120"/>
      <w:ind w:left="450" w:hanging="630"/>
      <w:contextualSpacing w:val="0"/>
    </w:pPr>
    <w:rPr>
      <w:rFonts w:eastAsiaTheme="minorHAnsi"/>
    </w:rPr>
  </w:style>
  <w:style w:type="character" w:styleId="PlaceholderText">
    <w:name w:val="Placeholder Text"/>
    <w:basedOn w:val="DefaultParagraphFont"/>
    <w:uiPriority w:val="99"/>
    <w:semiHidden/>
    <w:rsid w:val="0058057A"/>
    <w:rPr>
      <w:color w:val="808080"/>
    </w:rPr>
  </w:style>
  <w:style w:type="paragraph" w:styleId="FootnoteText">
    <w:name w:val="footnote text"/>
    <w:basedOn w:val="Normal"/>
    <w:link w:val="FootnoteTextChar"/>
    <w:uiPriority w:val="99"/>
    <w:semiHidden/>
    <w:unhideWhenUsed/>
    <w:rsid w:val="001E44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403"/>
    <w:rPr>
      <w:sz w:val="20"/>
      <w:szCs w:val="20"/>
    </w:rPr>
  </w:style>
  <w:style w:type="character" w:styleId="FootnoteReference">
    <w:name w:val="footnote reference"/>
    <w:basedOn w:val="DefaultParagraphFont"/>
    <w:uiPriority w:val="99"/>
    <w:semiHidden/>
    <w:unhideWhenUsed/>
    <w:rsid w:val="001E4403"/>
    <w:rPr>
      <w:vertAlign w:val="superscript"/>
    </w:rPr>
  </w:style>
  <w:style w:type="character" w:customStyle="1" w:styleId="HTMLElement">
    <w:name w:val="HTML Element"/>
    <w:basedOn w:val="DefaultParagraphFont"/>
    <w:uiPriority w:val="1"/>
    <w:qFormat/>
    <w:rsid w:val="00074FC6"/>
    <w:rPr>
      <w:rFonts w:ascii="Courier New" w:hAnsi="Courier New" w:cs="Courier New"/>
    </w:rPr>
  </w:style>
  <w:style w:type="character" w:customStyle="1" w:styleId="KeyboardSequence">
    <w:name w:val="Keyboard Sequence"/>
    <w:basedOn w:val="DefaultParagraphFont"/>
    <w:uiPriority w:val="1"/>
    <w:qFormat/>
    <w:rsid w:val="00EE51CF"/>
    <w:rPr>
      <w:b/>
    </w:rPr>
  </w:style>
  <w:style w:type="paragraph" w:customStyle="1" w:styleId="HTMLBlock">
    <w:name w:val="HTML Block"/>
    <w:basedOn w:val="Normal"/>
    <w:qFormat/>
    <w:rsid w:val="00A339DA"/>
    <w:pPr>
      <w:tabs>
        <w:tab w:val="left" w:pos="180"/>
        <w:tab w:val="left" w:pos="360"/>
        <w:tab w:val="left" w:pos="540"/>
        <w:tab w:val="left" w:pos="720"/>
        <w:tab w:val="left" w:pos="900"/>
        <w:tab w:val="left" w:pos="1080"/>
        <w:tab w:val="left" w:pos="1260"/>
        <w:tab w:val="left" w:pos="1440"/>
      </w:tabs>
      <w:spacing w:before="240" w:after="240" w:line="240" w:lineRule="auto"/>
      <w:ind w:left="720"/>
      <w:contextualSpacing/>
    </w:pPr>
    <w:rPr>
      <w:rFonts w:ascii="Courier New" w:hAnsi="Courier New"/>
    </w:rPr>
  </w:style>
  <w:style w:type="character" w:customStyle="1" w:styleId="PreviousWork">
    <w:name w:val="Previous Work"/>
    <w:basedOn w:val="DefaultParagraphFont"/>
    <w:uiPriority w:val="1"/>
    <w:qFormat/>
    <w:rsid w:val="009F0866"/>
    <w:rPr>
      <w:color w:val="A6A6A6" w:themeColor="background1" w:themeShade="A6"/>
    </w:rPr>
  </w:style>
  <w:style w:type="paragraph" w:customStyle="1" w:styleId="InstructionwithCheckbox">
    <w:name w:val="Instruction with Checkbox"/>
    <w:basedOn w:val="ListParagraph"/>
    <w:qFormat/>
    <w:rsid w:val="000F5E24"/>
    <w:pPr>
      <w:numPr>
        <w:numId w:val="37"/>
      </w:numPr>
      <w:tabs>
        <w:tab w:val="left" w:pos="720"/>
      </w:tabs>
      <w:spacing w:after="120"/>
      <w:ind w:left="720" w:hanging="720"/>
      <w:contextualSpacing w:val="0"/>
    </w:pPr>
    <w:rPr>
      <w:rFonts w:eastAsiaTheme="minorHAnsi" w:cs="Courier New"/>
    </w:rPr>
  </w:style>
  <w:style w:type="character" w:customStyle="1" w:styleId="FilePath">
    <w:name w:val="File Path"/>
    <w:basedOn w:val="DefaultParagraphFont"/>
    <w:qFormat/>
    <w:rsid w:val="000F5E24"/>
    <w:rPr>
      <w:rFonts w:ascii="Courier New" w:hAnsi="Courier New"/>
    </w:rPr>
  </w:style>
  <w:style w:type="character" w:customStyle="1" w:styleId="MenuCommand">
    <w:name w:val="Menu Command"/>
    <w:basedOn w:val="DefaultParagraphFont"/>
    <w:uiPriority w:val="1"/>
    <w:qFormat/>
    <w:rsid w:val="000F5E24"/>
    <w:rPr>
      <w:b/>
      <w:caps/>
      <w:smallCaps w:val="0"/>
    </w:rPr>
  </w:style>
  <w:style w:type="character" w:customStyle="1" w:styleId="URL">
    <w:name w:val="URL"/>
    <w:basedOn w:val="DefaultParagraphFont"/>
    <w:uiPriority w:val="1"/>
    <w:qFormat/>
    <w:rsid w:val="003222E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fall\AppData\Local\Microsoft\Windows\Temporary%20Internet%20Files\Content.MSO\2E0DA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78862-6BC3-B041-8757-E24F6BF7E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C:\Users\mcfall\AppData\Local\Microsoft\Windows\Temporary Internet Files\Content.MSO\2E0DA111.dot</Template>
  <TotalTime>6068</TotalTime>
  <Pages>11</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Preface</vt:lpstr>
    </vt:vector>
  </TitlesOfParts>
  <Company>CS Department</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Research</dc:creator>
  <cp:lastModifiedBy>Microsoft Office User</cp:lastModifiedBy>
  <cp:revision>33</cp:revision>
  <cp:lastPrinted>2019-06-24T14:38:00Z</cp:lastPrinted>
  <dcterms:created xsi:type="dcterms:W3CDTF">2017-05-17T14:17:00Z</dcterms:created>
  <dcterms:modified xsi:type="dcterms:W3CDTF">2019-06-24T15:17:00Z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Number">
    <vt:lpwstr>150</vt:lpwstr>
  </property>
</Properties>
</file>